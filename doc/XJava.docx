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725B2" w14:textId="77777777" w:rsidR="00DF77CF" w:rsidRDefault="00DF77CF" w:rsidP="004C4BFF">
      <w:pPr>
        <w:outlineLvl w:val="0"/>
        <w:rPr>
          <w:rFonts w:hint="eastAsia"/>
          <w:b/>
          <w:sz w:val="32"/>
          <w:szCs w:val="32"/>
        </w:rPr>
      </w:pPr>
      <w:bookmarkStart w:id="0" w:name="_GoBack"/>
      <w:bookmarkEnd w:id="0"/>
    </w:p>
    <w:p w14:paraId="36807153" w14:textId="0D26CE6B" w:rsidR="00E32309" w:rsidRDefault="00F67A67" w:rsidP="00E32309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 wp14:anchorId="24C9A010" wp14:editId="2F5AF472">
            <wp:extent cx="6647815" cy="531812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J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03F5" w14:textId="77777777" w:rsidR="00E32309" w:rsidRDefault="00E32309" w:rsidP="00E32309">
      <w:pPr>
        <w:rPr>
          <w:b/>
          <w:sz w:val="24"/>
          <w:szCs w:val="24"/>
        </w:rPr>
      </w:pPr>
    </w:p>
    <w:p w14:paraId="24158DC5" w14:textId="77777777" w:rsidR="00E32309" w:rsidRDefault="00E32309" w:rsidP="00E32309">
      <w:pPr>
        <w:rPr>
          <w:b/>
          <w:sz w:val="24"/>
          <w:szCs w:val="24"/>
        </w:rPr>
      </w:pPr>
    </w:p>
    <w:p w14:paraId="69EC8825" w14:textId="77777777" w:rsidR="00E32309" w:rsidRDefault="00E32309" w:rsidP="00E32309">
      <w:pPr>
        <w:rPr>
          <w:b/>
          <w:sz w:val="24"/>
          <w:szCs w:val="24"/>
        </w:rPr>
      </w:pPr>
    </w:p>
    <w:p w14:paraId="322FDB85" w14:textId="77777777" w:rsidR="00E32309" w:rsidRDefault="00E32309" w:rsidP="00E32309">
      <w:pPr>
        <w:rPr>
          <w:b/>
          <w:sz w:val="24"/>
          <w:szCs w:val="24"/>
        </w:rPr>
      </w:pPr>
    </w:p>
    <w:p w14:paraId="1BB1A740" w14:textId="77777777" w:rsidR="009F0AB6" w:rsidRDefault="009F0AB6" w:rsidP="00C06951">
      <w:pPr>
        <w:rPr>
          <w:b/>
          <w:sz w:val="24"/>
          <w:szCs w:val="24"/>
        </w:rPr>
      </w:pPr>
    </w:p>
    <w:p w14:paraId="0969FE0C" w14:textId="77777777" w:rsidR="009F0AB6" w:rsidRPr="00274437" w:rsidRDefault="009F0AB6" w:rsidP="00C06951">
      <w:pPr>
        <w:rPr>
          <w:b/>
          <w:sz w:val="24"/>
          <w:szCs w:val="24"/>
        </w:rPr>
      </w:pPr>
    </w:p>
    <w:p w14:paraId="220EAF80" w14:textId="2A0AECEB" w:rsidR="00E32309" w:rsidRPr="00274437" w:rsidRDefault="00E32309" w:rsidP="00C06951">
      <w:pPr>
        <w:rPr>
          <w:b/>
          <w:sz w:val="24"/>
          <w:szCs w:val="24"/>
        </w:rPr>
      </w:pPr>
      <w:r w:rsidRPr="00274437">
        <w:rPr>
          <w:b/>
          <w:sz w:val="24"/>
          <w:szCs w:val="24"/>
        </w:rPr>
        <w:tab/>
      </w:r>
      <w:r w:rsidR="00C06951" w:rsidRPr="00274437">
        <w:rPr>
          <w:b/>
          <w:sz w:val="24"/>
          <w:szCs w:val="24"/>
        </w:rPr>
        <w:t xml:space="preserve">                                                                                          </w:t>
      </w:r>
      <w:r w:rsidR="00F83519">
        <w:rPr>
          <w:b/>
          <w:sz w:val="24"/>
          <w:szCs w:val="24"/>
        </w:rPr>
        <w:t xml:space="preserve">                          </w:t>
      </w:r>
      <w:r w:rsidR="00F83519" w:rsidRPr="00F83519">
        <w:rPr>
          <w:b/>
          <w:sz w:val="24"/>
          <w:szCs w:val="24"/>
        </w:rPr>
        <w:t>Original</w:t>
      </w:r>
      <w:r w:rsidR="00F83519" w:rsidRPr="00F83519">
        <w:rPr>
          <w:rFonts w:hint="eastAsia"/>
          <w:b/>
          <w:sz w:val="24"/>
          <w:szCs w:val="24"/>
        </w:rPr>
        <w:t xml:space="preserve"> </w:t>
      </w:r>
      <w:r w:rsidR="00F83519">
        <w:rPr>
          <w:b/>
          <w:sz w:val="24"/>
          <w:szCs w:val="24"/>
        </w:rPr>
        <w:t xml:space="preserve">Author:  </w:t>
      </w:r>
      <w:r w:rsidRPr="00274437">
        <w:rPr>
          <w:b/>
          <w:sz w:val="24"/>
          <w:szCs w:val="24"/>
        </w:rPr>
        <w:t>ZhengWei(HY)</w:t>
      </w:r>
    </w:p>
    <w:p w14:paraId="2AC9B0CA" w14:textId="2470E0D9" w:rsidR="002C060D" w:rsidRPr="00E32309" w:rsidRDefault="00F83519" w:rsidP="00C06951">
      <w:pPr>
        <w:rPr>
          <w:b/>
          <w:sz w:val="72"/>
          <w:szCs w:val="72"/>
        </w:rPr>
      </w:pPr>
      <w:r w:rsidRPr="00274437">
        <w:rPr>
          <w:b/>
          <w:sz w:val="24"/>
          <w:szCs w:val="24"/>
        </w:rPr>
        <w:tab/>
        <w:t xml:space="preserve">  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</w:t>
      </w:r>
      <w:r w:rsidR="00C06951" w:rsidRPr="00274437">
        <w:rPr>
          <w:b/>
          <w:sz w:val="24"/>
          <w:szCs w:val="24"/>
        </w:rPr>
        <w:t>Create</w:t>
      </w:r>
      <w:r>
        <w:rPr>
          <w:rFonts w:hint="eastAsia"/>
          <w:b/>
          <w:sz w:val="24"/>
          <w:szCs w:val="24"/>
        </w:rPr>
        <w:t xml:space="preserve"> </w:t>
      </w:r>
      <w:r w:rsidR="00C06951" w:rsidRPr="00274437">
        <w:rPr>
          <w:b/>
          <w:sz w:val="24"/>
          <w:szCs w:val="24"/>
        </w:rPr>
        <w:t xml:space="preserve">Date: </w:t>
      </w:r>
      <w:r>
        <w:rPr>
          <w:rFonts w:hint="eastAsia"/>
          <w:b/>
          <w:sz w:val="24"/>
          <w:szCs w:val="24"/>
        </w:rPr>
        <w:t xml:space="preserve">        </w:t>
      </w:r>
      <w:r w:rsidR="00E32309" w:rsidRPr="00274437">
        <w:rPr>
          <w:b/>
          <w:sz w:val="24"/>
          <w:szCs w:val="24"/>
        </w:rPr>
        <w:t>2013-04</w:t>
      </w:r>
      <w:r w:rsidR="00191904" w:rsidRPr="00E32309">
        <w:rPr>
          <w:b/>
          <w:sz w:val="72"/>
          <w:szCs w:val="72"/>
        </w:rPr>
        <w:br w:type="page"/>
      </w:r>
    </w:p>
    <w:p w14:paraId="72445586" w14:textId="57DB6B0C" w:rsidR="00FD07A9" w:rsidRPr="001465E4" w:rsidRDefault="0081607A" w:rsidP="004C4BFF">
      <w:pPr>
        <w:pStyle w:val="ab"/>
        <w:numPr>
          <w:ilvl w:val="0"/>
          <w:numId w:val="11"/>
        </w:numPr>
        <w:ind w:left="403" w:hanging="403"/>
        <w:outlineLvl w:val="0"/>
        <w:rPr>
          <w:b/>
          <w:sz w:val="32"/>
          <w:szCs w:val="32"/>
        </w:rPr>
      </w:pPr>
      <w:r w:rsidRPr="001465E4">
        <w:rPr>
          <w:b/>
          <w:sz w:val="32"/>
          <w:szCs w:val="32"/>
        </w:rPr>
        <w:lastRenderedPageBreak/>
        <w:t>XJava</w:t>
      </w:r>
      <w:r w:rsidR="009F2BAD">
        <w:rPr>
          <w:rFonts w:hint="eastAsia"/>
          <w:b/>
          <w:sz w:val="32"/>
          <w:szCs w:val="32"/>
        </w:rPr>
        <w:t>是什么</w:t>
      </w:r>
      <w:r w:rsidRPr="001465E4">
        <w:rPr>
          <w:rFonts w:hint="eastAsia"/>
          <w:b/>
          <w:sz w:val="32"/>
          <w:szCs w:val="32"/>
        </w:rPr>
        <w:t>？</w:t>
      </w:r>
    </w:p>
    <w:p w14:paraId="7A547F08" w14:textId="4C17991A" w:rsidR="00A7338E" w:rsidRDefault="00C62858" w:rsidP="00A7338E">
      <w:pPr>
        <w:pStyle w:val="ab"/>
        <w:ind w:left="400"/>
      </w:pPr>
      <w:r>
        <w:t>XJava</w:t>
      </w:r>
      <w:r>
        <w:rPr>
          <w:rFonts w:hint="eastAsia"/>
        </w:rPr>
        <w:t>是</w:t>
      </w:r>
      <w:r w:rsidR="00D856BA">
        <w:t>Xml</w:t>
      </w:r>
      <w:r>
        <w:t xml:space="preserve"> + Java</w:t>
      </w:r>
      <w:r w:rsidR="002A123B">
        <w:rPr>
          <w:rFonts w:hint="eastAsia"/>
        </w:rPr>
        <w:t>的缩写。</w:t>
      </w:r>
      <w:r w:rsidR="00D51439">
        <w:t>Xml + Java</w:t>
      </w:r>
      <w:r w:rsidR="002A123B">
        <w:rPr>
          <w:rFonts w:hint="eastAsia"/>
        </w:rPr>
        <w:t>是</w:t>
      </w:r>
      <w:r w:rsidR="00091140">
        <w:rPr>
          <w:rFonts w:hint="eastAsia"/>
        </w:rPr>
        <w:t>一种</w:t>
      </w:r>
      <w:r w:rsidR="003566A3">
        <w:rPr>
          <w:rFonts w:hint="eastAsia"/>
        </w:rPr>
        <w:t>流行</w:t>
      </w:r>
      <w:r w:rsidR="000E632E">
        <w:rPr>
          <w:rFonts w:hint="eastAsia"/>
        </w:rPr>
        <w:t>的开发模式。</w:t>
      </w:r>
      <w:r w:rsidR="00BA557A">
        <w:rPr>
          <w:rFonts w:hint="eastAsia"/>
        </w:rPr>
        <w:t>现行</w:t>
      </w:r>
      <w:r w:rsidR="00B876A1">
        <w:rPr>
          <w:rFonts w:hint="eastAsia"/>
        </w:rPr>
        <w:t>流行</w:t>
      </w:r>
      <w:r w:rsidR="00BA557A">
        <w:rPr>
          <w:rFonts w:hint="eastAsia"/>
        </w:rPr>
        <w:t>的</w:t>
      </w:r>
      <w:r>
        <w:rPr>
          <w:rFonts w:hint="eastAsia"/>
        </w:rPr>
        <w:t>开发</w:t>
      </w:r>
      <w:r w:rsidR="00BA557A">
        <w:rPr>
          <w:rFonts w:hint="eastAsia"/>
        </w:rPr>
        <w:t>模式</w:t>
      </w:r>
      <w:r w:rsidR="003A30C5">
        <w:rPr>
          <w:rFonts w:hint="eastAsia"/>
        </w:rPr>
        <w:t>中</w:t>
      </w:r>
      <w:r>
        <w:t>Struts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、</w:t>
      </w:r>
      <w:r>
        <w:t>Hibernate</w:t>
      </w:r>
      <w:r w:rsidR="003A30C5">
        <w:rPr>
          <w:rFonts w:hint="eastAsia"/>
        </w:rPr>
        <w:t>都是这样的。</w:t>
      </w:r>
      <w:r w:rsidR="00BB757D">
        <w:rPr>
          <w:rFonts w:hint="eastAsia"/>
        </w:rPr>
        <w:t>它们各有侧重点，各有优势。但，总</w:t>
      </w:r>
      <w:r w:rsidR="005A703E">
        <w:rPr>
          <w:rFonts w:hint="eastAsia"/>
        </w:rPr>
        <w:t>体</w:t>
      </w:r>
      <w:r w:rsidR="00BB757D">
        <w:rPr>
          <w:rFonts w:hint="eastAsia"/>
        </w:rPr>
        <w:t>的来说都是</w:t>
      </w:r>
      <w:r>
        <w:rPr>
          <w:rFonts w:hint="eastAsia"/>
        </w:rPr>
        <w:t>将一部分可配置的内容使用</w:t>
      </w:r>
      <w:r>
        <w:t>XML</w:t>
      </w:r>
      <w:r>
        <w:rPr>
          <w:rFonts w:hint="eastAsia"/>
        </w:rPr>
        <w:t>文件配置</w:t>
      </w:r>
      <w:r w:rsidR="004A6AE9">
        <w:rPr>
          <w:rFonts w:hint="eastAsia"/>
        </w:rPr>
        <w:t>实现</w:t>
      </w:r>
      <w:r w:rsidR="004D03FF">
        <w:rPr>
          <w:rFonts w:hint="eastAsia"/>
        </w:rPr>
        <w:t>，另一部分</w:t>
      </w:r>
      <w:r>
        <w:rPr>
          <w:rFonts w:hint="eastAsia"/>
        </w:rPr>
        <w:t>业务性</w:t>
      </w:r>
      <w:r w:rsidR="004F5A83">
        <w:rPr>
          <w:rFonts w:hint="eastAsia"/>
        </w:rPr>
        <w:t>强</w:t>
      </w:r>
      <w:r>
        <w:rPr>
          <w:rFonts w:hint="eastAsia"/>
        </w:rPr>
        <w:t>的使用</w:t>
      </w:r>
      <w:r>
        <w:t>Java</w:t>
      </w:r>
      <w:r w:rsidR="000D0290">
        <w:rPr>
          <w:rFonts w:hint="eastAsia"/>
        </w:rPr>
        <w:t>语言开发实现</w:t>
      </w:r>
      <w:r>
        <w:rPr>
          <w:rFonts w:hint="eastAsia"/>
        </w:rPr>
        <w:t>。</w:t>
      </w:r>
      <w:r w:rsidR="00253EA1">
        <w:t>XJava</w:t>
      </w:r>
      <w:r w:rsidR="001476D6">
        <w:rPr>
          <w:rFonts w:hint="eastAsia"/>
        </w:rPr>
        <w:t>就是这样</w:t>
      </w:r>
      <w:r w:rsidR="00253EA1">
        <w:rPr>
          <w:rFonts w:hint="eastAsia"/>
        </w:rPr>
        <w:t>的</w:t>
      </w:r>
      <w:r w:rsidR="007B6BA2">
        <w:rPr>
          <w:rFonts w:hint="eastAsia"/>
        </w:rPr>
        <w:t>开发</w:t>
      </w:r>
      <w:r w:rsidR="00253EA1">
        <w:rPr>
          <w:rFonts w:hint="eastAsia"/>
        </w:rPr>
        <w:t>模式。</w:t>
      </w:r>
    </w:p>
    <w:p w14:paraId="274FF33B" w14:textId="54B3DA26" w:rsidR="0081607A" w:rsidRPr="001465E4" w:rsidRDefault="0081607A" w:rsidP="004C4BFF">
      <w:pPr>
        <w:pStyle w:val="ab"/>
        <w:numPr>
          <w:ilvl w:val="0"/>
          <w:numId w:val="11"/>
        </w:numPr>
        <w:ind w:left="403" w:hanging="403"/>
        <w:outlineLvl w:val="0"/>
        <w:rPr>
          <w:b/>
          <w:sz w:val="32"/>
          <w:szCs w:val="32"/>
        </w:rPr>
      </w:pPr>
      <w:r w:rsidRPr="001465E4">
        <w:rPr>
          <w:b/>
          <w:sz w:val="32"/>
          <w:szCs w:val="32"/>
        </w:rPr>
        <w:t>XJava</w:t>
      </w:r>
      <w:r w:rsidRPr="001465E4">
        <w:rPr>
          <w:rFonts w:hint="eastAsia"/>
          <w:b/>
          <w:sz w:val="32"/>
          <w:szCs w:val="32"/>
        </w:rPr>
        <w:t>的优势</w:t>
      </w:r>
    </w:p>
    <w:p w14:paraId="397F1D0F" w14:textId="0D9C89A1" w:rsidR="00955226" w:rsidRDefault="00EC2A86" w:rsidP="004C4BFF">
      <w:pPr>
        <w:pStyle w:val="ab"/>
        <w:ind w:left="400"/>
      </w:pPr>
      <w:r>
        <w:rPr>
          <w:rFonts w:hint="eastAsia"/>
        </w:rPr>
        <w:t>在</w:t>
      </w:r>
      <w:r>
        <w:t>MV</w:t>
      </w:r>
      <w:r>
        <w:rPr>
          <w:rFonts w:hint="eastAsia"/>
        </w:rPr>
        <w:t>C</w:t>
      </w:r>
      <w:r>
        <w:rPr>
          <w:rFonts w:hint="eastAsia"/>
        </w:rPr>
        <w:t>模式中，</w:t>
      </w:r>
      <w:r>
        <w:t>XJava</w:t>
      </w:r>
      <w:r>
        <w:rPr>
          <w:rFonts w:hint="eastAsia"/>
        </w:rPr>
        <w:t>可十分容易的完成</w:t>
      </w:r>
      <w:r>
        <w:t>C</w:t>
      </w:r>
      <w:r w:rsidRPr="00EC2A86">
        <w:t>ontroller</w:t>
      </w:r>
      <w:r>
        <w:rPr>
          <w:rFonts w:hint="eastAsia"/>
        </w:rPr>
        <w:t>层的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>配置</w:t>
      </w:r>
      <w:r w:rsidR="00214962">
        <w:rPr>
          <w:rFonts w:hint="eastAsia"/>
        </w:rPr>
        <w:t>。</w:t>
      </w:r>
      <w:r w:rsidR="005806B6">
        <w:rPr>
          <w:rFonts w:hint="eastAsia"/>
        </w:rPr>
        <w:t>因为这样的功能</w:t>
      </w:r>
      <w:r w:rsidR="00413C78">
        <w:t>Struct</w:t>
      </w:r>
      <w:r w:rsidR="00413C78">
        <w:rPr>
          <w:rFonts w:hint="eastAsia"/>
        </w:rPr>
        <w:t>、</w:t>
      </w:r>
      <w:r w:rsidR="00413C78">
        <w:t>Spring</w:t>
      </w:r>
      <w:r w:rsidR="00413C78">
        <w:rPr>
          <w:rFonts w:hint="eastAsia"/>
        </w:rPr>
        <w:t>中也有实现，这里就不多</w:t>
      </w:r>
      <w:r w:rsidR="00844C06">
        <w:rPr>
          <w:rFonts w:hint="eastAsia"/>
        </w:rPr>
        <w:t>言</w:t>
      </w:r>
      <w:r w:rsidR="00413C78">
        <w:rPr>
          <w:rFonts w:hint="eastAsia"/>
        </w:rPr>
        <w:t>了。</w:t>
      </w:r>
    </w:p>
    <w:p w14:paraId="62419FA8" w14:textId="6487A52A" w:rsidR="004824F4" w:rsidRDefault="0005389C" w:rsidP="004C4BFF">
      <w:pPr>
        <w:pStyle w:val="ab"/>
        <w:ind w:left="400"/>
      </w:pPr>
      <w:r>
        <w:rPr>
          <w:rFonts w:hint="eastAsia"/>
        </w:rPr>
        <w:t>X</w:t>
      </w:r>
      <w:r>
        <w:t>Java</w:t>
      </w:r>
      <w:r>
        <w:rPr>
          <w:rFonts w:hint="eastAsia"/>
        </w:rPr>
        <w:t>还有更强大的功能，这也是</w:t>
      </w:r>
      <w:r>
        <w:t>Struts</w:t>
      </w:r>
      <w:r>
        <w:rPr>
          <w:rFonts w:hint="eastAsia"/>
        </w:rPr>
        <w:t>与</w:t>
      </w:r>
      <w:r>
        <w:t>Spring</w:t>
      </w:r>
      <w:r>
        <w:rPr>
          <w:rFonts w:hint="eastAsia"/>
        </w:rPr>
        <w:t>没有做的</w:t>
      </w:r>
      <w:r w:rsidR="00F546B2">
        <w:rPr>
          <w:rFonts w:hint="eastAsia"/>
        </w:rPr>
        <w:t>到功能</w:t>
      </w:r>
      <w:r>
        <w:rPr>
          <w:rFonts w:hint="eastAsia"/>
        </w:rPr>
        <w:t>。</w:t>
      </w:r>
      <w:r w:rsidR="00EC2A86">
        <w:t>XJava</w:t>
      </w:r>
      <w:r w:rsidR="00EC2A86">
        <w:rPr>
          <w:rFonts w:hint="eastAsia"/>
        </w:rPr>
        <w:t>还可以完成</w:t>
      </w:r>
      <w:r w:rsidR="00EC2A86">
        <w:t>View</w:t>
      </w:r>
      <w:r w:rsidR="00EC2A86">
        <w:rPr>
          <w:rFonts w:hint="eastAsia"/>
        </w:rPr>
        <w:t>层的构造，及</w:t>
      </w:r>
      <w:r w:rsidR="00EC2A86">
        <w:t>View</w:t>
      </w:r>
      <w:r w:rsidR="00EC2A86">
        <w:rPr>
          <w:rFonts w:hint="eastAsia"/>
        </w:rPr>
        <w:t>层中多个</w:t>
      </w:r>
      <w:r w:rsidR="00EC2A86">
        <w:t>View</w:t>
      </w:r>
      <w:r w:rsidR="00EE5ACC">
        <w:rPr>
          <w:rFonts w:hint="eastAsia"/>
        </w:rPr>
        <w:t>的相互包含、相互嵌套、相互引用，</w:t>
      </w:r>
      <w:r w:rsidR="00BF67D3">
        <w:rPr>
          <w:rFonts w:hint="eastAsia"/>
        </w:rPr>
        <w:t>这些复杂的</w:t>
      </w:r>
      <w:r w:rsidR="00EE5ACC">
        <w:rPr>
          <w:rFonts w:hint="eastAsia"/>
        </w:rPr>
        <w:t>关系全都</w:t>
      </w:r>
      <w:r w:rsidR="007C7671">
        <w:rPr>
          <w:rFonts w:hint="eastAsia"/>
        </w:rPr>
        <w:t>能</w:t>
      </w:r>
      <w:r w:rsidR="00EE5ACC">
        <w:rPr>
          <w:rFonts w:hint="eastAsia"/>
        </w:rPr>
        <w:t>在</w:t>
      </w:r>
      <w:r w:rsidR="00EE5ACC">
        <w:t>XML</w:t>
      </w:r>
      <w:r w:rsidR="00EE5ACC">
        <w:rPr>
          <w:rFonts w:hint="eastAsia"/>
        </w:rPr>
        <w:t>配置</w:t>
      </w:r>
      <w:r w:rsidR="007047C4">
        <w:rPr>
          <w:rFonts w:hint="eastAsia"/>
        </w:rPr>
        <w:t>完成</w:t>
      </w:r>
      <w:r w:rsidR="000E3B49">
        <w:rPr>
          <w:rFonts w:hint="eastAsia"/>
        </w:rPr>
        <w:t>。</w:t>
      </w:r>
    </w:p>
    <w:p w14:paraId="4D02F3B1" w14:textId="2832245F" w:rsidR="00B61A44" w:rsidRDefault="00B61A44" w:rsidP="004C4BFF">
      <w:pPr>
        <w:pStyle w:val="ab"/>
        <w:ind w:left="400"/>
      </w:pPr>
      <w:r>
        <w:t>XJava</w:t>
      </w:r>
      <w:r>
        <w:rPr>
          <w:rFonts w:hint="eastAsia"/>
        </w:rPr>
        <w:t>使我们轻松实现</w:t>
      </w:r>
      <w:r>
        <w:t>MVC</w:t>
      </w:r>
      <w:r>
        <w:rPr>
          <w:rFonts w:hint="eastAsia"/>
        </w:rPr>
        <w:t>中的</w:t>
      </w:r>
      <w:r>
        <w:t>View</w:t>
      </w:r>
      <w:r>
        <w:rPr>
          <w:rFonts w:hint="eastAsia"/>
        </w:rPr>
        <w:t>层和</w:t>
      </w:r>
      <w:r>
        <w:t>Controller</w:t>
      </w:r>
      <w:r>
        <w:rPr>
          <w:rFonts w:hint="eastAsia"/>
        </w:rPr>
        <w:t>层后，</w:t>
      </w:r>
      <w:r w:rsidR="004C018D">
        <w:rPr>
          <w:rFonts w:hint="eastAsia"/>
        </w:rPr>
        <w:t>可</w:t>
      </w:r>
      <w:r>
        <w:rPr>
          <w:rFonts w:hint="eastAsia"/>
        </w:rPr>
        <w:t>将我们的关注点</w:t>
      </w:r>
      <w:r w:rsidR="00EB0A8C">
        <w:rPr>
          <w:rFonts w:hint="eastAsia"/>
        </w:rPr>
        <w:t>及精力重点放在具体</w:t>
      </w:r>
      <w:r>
        <w:rPr>
          <w:rFonts w:hint="eastAsia"/>
        </w:rPr>
        <w:t>业务功能的实现</w:t>
      </w:r>
      <w:r w:rsidR="001B71B2">
        <w:rPr>
          <w:rFonts w:hint="eastAsia"/>
        </w:rPr>
        <w:t>上</w:t>
      </w:r>
      <w:r>
        <w:rPr>
          <w:rFonts w:hint="eastAsia"/>
        </w:rPr>
        <w:t>。</w:t>
      </w:r>
    </w:p>
    <w:p w14:paraId="4EB73496" w14:textId="58B31EE0" w:rsidR="00955226" w:rsidRDefault="00E97C51" w:rsidP="004C4BFF">
      <w:pPr>
        <w:pStyle w:val="ab"/>
        <w:ind w:left="400"/>
      </w:pPr>
      <w:r>
        <w:t>XJava</w:t>
      </w:r>
      <w:r>
        <w:rPr>
          <w:rFonts w:hint="eastAsia"/>
        </w:rPr>
        <w:t>有强大的融合能力。</w:t>
      </w:r>
      <w:r>
        <w:t>XJava</w:t>
      </w:r>
      <w:r>
        <w:rPr>
          <w:rFonts w:hint="eastAsia"/>
        </w:rPr>
        <w:t>可与</w:t>
      </w:r>
      <w:r>
        <w:t>Hibernate</w:t>
      </w:r>
      <w:r>
        <w:rPr>
          <w:rFonts w:hint="eastAsia"/>
        </w:rPr>
        <w:t>融合，实现对数据库的访问。如果你感觉</w:t>
      </w:r>
      <w:r>
        <w:t>Hibernate</w:t>
      </w:r>
      <w:r>
        <w:rPr>
          <w:rFonts w:hint="eastAsia"/>
        </w:rPr>
        <w:t>达不到特定数据库的优化性能，那</w:t>
      </w:r>
      <w:r>
        <w:t>XJava</w:t>
      </w:r>
      <w:r>
        <w:rPr>
          <w:rFonts w:hint="eastAsia"/>
        </w:rPr>
        <w:t>可轻松的与你自己写的或是其它</w:t>
      </w:r>
      <w:r w:rsidR="008B1541">
        <w:t>C3P0</w:t>
      </w:r>
      <w:r>
        <w:rPr>
          <w:rFonts w:hint="eastAsia"/>
        </w:rPr>
        <w:t>数据库访问框架</w:t>
      </w:r>
      <w:r w:rsidR="0079241C">
        <w:rPr>
          <w:rFonts w:hint="eastAsia"/>
        </w:rPr>
        <w:t>相</w:t>
      </w:r>
      <w:r>
        <w:rPr>
          <w:rFonts w:hint="eastAsia"/>
        </w:rPr>
        <w:t>融合。</w:t>
      </w:r>
    </w:p>
    <w:p w14:paraId="3B0F6F2A" w14:textId="18753726" w:rsidR="00587935" w:rsidRDefault="008E7A67" w:rsidP="004C4BFF">
      <w:pPr>
        <w:pStyle w:val="ab"/>
        <w:ind w:left="400"/>
      </w:pPr>
      <w:r>
        <w:t>XJava</w:t>
      </w:r>
      <w:r>
        <w:rPr>
          <w:rFonts w:hint="eastAsia"/>
        </w:rPr>
        <w:t>在</w:t>
      </w:r>
      <w:r>
        <w:t>XML</w:t>
      </w:r>
      <w:r>
        <w:rPr>
          <w:rFonts w:hint="eastAsia"/>
        </w:rPr>
        <w:t>配置上比</w:t>
      </w:r>
      <w:r>
        <w:t>Spring</w:t>
      </w:r>
      <w:r>
        <w:rPr>
          <w:rFonts w:hint="eastAsia"/>
        </w:rPr>
        <w:t>更加灵活、更加多样。甚至于你自己写一个</w:t>
      </w:r>
      <w:r>
        <w:t>Java</w:t>
      </w:r>
      <w:r>
        <w:rPr>
          <w:rFonts w:hint="eastAsia"/>
        </w:rPr>
        <w:t>类，都可在</w:t>
      </w:r>
      <w:r>
        <w:t>XJava</w:t>
      </w:r>
      <w:r>
        <w:rPr>
          <w:rFonts w:hint="eastAsia"/>
        </w:rPr>
        <w:t>的</w:t>
      </w:r>
      <w:r>
        <w:t>XML</w:t>
      </w:r>
      <w:r>
        <w:rPr>
          <w:rFonts w:hint="eastAsia"/>
        </w:rPr>
        <w:t>配置中轻松的实现构造、属性赋值，还有方法的调用及方法返回结果的引用。</w:t>
      </w:r>
    </w:p>
    <w:p w14:paraId="5C90ECFF" w14:textId="5F8FA29D" w:rsidR="00A91A02" w:rsidRDefault="009B5DCC" w:rsidP="004C4BFF">
      <w:pPr>
        <w:pStyle w:val="ab"/>
        <w:ind w:left="400"/>
      </w:pPr>
      <w:r>
        <w:t>XJava</w:t>
      </w:r>
      <w:r>
        <w:rPr>
          <w:rFonts w:hint="eastAsia"/>
        </w:rPr>
        <w:t>的自适应性极强。</w:t>
      </w:r>
      <w:r w:rsidR="006D5085">
        <w:rPr>
          <w:rFonts w:hint="eastAsia"/>
        </w:rPr>
        <w:t>某种程度</w:t>
      </w:r>
      <w:r w:rsidR="009D0508">
        <w:rPr>
          <w:rFonts w:hint="eastAsia"/>
        </w:rPr>
        <w:t>上，你会发现</w:t>
      </w:r>
      <w:r w:rsidR="009D0508">
        <w:t>XJava</w:t>
      </w:r>
      <w:r w:rsidR="009D0508">
        <w:rPr>
          <w:rFonts w:hint="eastAsia"/>
        </w:rPr>
        <w:t>是</w:t>
      </w:r>
      <w:r w:rsidR="009D0508">
        <w:t>Spring</w:t>
      </w:r>
      <w:r w:rsidR="009D0508">
        <w:rPr>
          <w:rFonts w:hint="eastAsia"/>
        </w:rPr>
        <w:t>是超级父类，它能实现</w:t>
      </w:r>
      <w:r w:rsidR="009D0508">
        <w:t>Spring</w:t>
      </w:r>
      <w:r w:rsidR="009D0508">
        <w:rPr>
          <w:rFonts w:hint="eastAsia"/>
        </w:rPr>
        <w:t>反射机制，也能实现</w:t>
      </w:r>
      <w:r w:rsidR="009D0508">
        <w:t>Spring</w:t>
      </w:r>
      <w:r w:rsidR="009D0508">
        <w:rPr>
          <w:rFonts w:hint="eastAsia"/>
        </w:rPr>
        <w:t>实现不了的多种多样的关系构造。</w:t>
      </w:r>
      <w:r w:rsidR="007D5E67">
        <w:t>Struts</w:t>
      </w:r>
      <w:r w:rsidR="007D5E67">
        <w:rPr>
          <w:rFonts w:hint="eastAsia"/>
        </w:rPr>
        <w:t>、</w:t>
      </w:r>
      <w:r w:rsidR="007D5E67">
        <w:t>Spring</w:t>
      </w:r>
      <w:r w:rsidR="007D5E67">
        <w:rPr>
          <w:rFonts w:hint="eastAsia"/>
        </w:rPr>
        <w:t>的</w:t>
      </w:r>
      <w:r w:rsidR="007D5E67">
        <w:t>XML</w:t>
      </w:r>
      <w:r w:rsidR="007D5E67">
        <w:rPr>
          <w:rFonts w:hint="eastAsia"/>
        </w:rPr>
        <w:t>配置文件</w:t>
      </w:r>
      <w:r w:rsidR="00B53678">
        <w:rPr>
          <w:rFonts w:hint="eastAsia"/>
        </w:rPr>
        <w:t>都</w:t>
      </w:r>
      <w:r w:rsidR="007D5E67">
        <w:rPr>
          <w:rFonts w:hint="eastAsia"/>
        </w:rPr>
        <w:t>有固定的</w:t>
      </w:r>
      <w:r w:rsidR="007D5E67">
        <w:t>DTD</w:t>
      </w:r>
      <w:r w:rsidR="007D5E67">
        <w:rPr>
          <w:rFonts w:hint="eastAsia"/>
        </w:rPr>
        <w:t>格式。但</w:t>
      </w:r>
      <w:r w:rsidR="007D5E67">
        <w:t>XJava</w:t>
      </w:r>
      <w:r w:rsidR="006A7CB8">
        <w:rPr>
          <w:rFonts w:hint="eastAsia"/>
        </w:rPr>
        <w:t>可以不需要，</w:t>
      </w:r>
      <w:r w:rsidR="00DC712E">
        <w:rPr>
          <w:rFonts w:hint="eastAsia"/>
        </w:rPr>
        <w:t>它</w:t>
      </w:r>
      <w:r w:rsidR="007D5E67">
        <w:rPr>
          <w:rFonts w:hint="eastAsia"/>
        </w:rPr>
        <w:t>更加的灵活</w:t>
      </w:r>
      <w:r w:rsidR="006A7CB8">
        <w:rPr>
          <w:rFonts w:hint="eastAsia"/>
        </w:rPr>
        <w:t>，</w:t>
      </w:r>
      <w:r w:rsidR="0013768D">
        <w:rPr>
          <w:rFonts w:hint="eastAsia"/>
        </w:rPr>
        <w:t>它</w:t>
      </w:r>
      <w:r w:rsidR="006A7CB8">
        <w:rPr>
          <w:rFonts w:hint="eastAsia"/>
        </w:rPr>
        <w:t>可以根据你的需要、你的</w:t>
      </w:r>
      <w:r w:rsidR="006A7CB8">
        <w:t>Java</w:t>
      </w:r>
      <w:r w:rsidR="006A7CB8">
        <w:rPr>
          <w:rFonts w:hint="eastAsia"/>
        </w:rPr>
        <w:t>类</w:t>
      </w:r>
      <w:r w:rsidR="0013768D">
        <w:rPr>
          <w:rFonts w:hint="eastAsia"/>
        </w:rPr>
        <w:t>类型变化而</w:t>
      </w:r>
      <w:r w:rsidR="006A7CB8">
        <w:rPr>
          <w:rFonts w:hint="eastAsia"/>
        </w:rPr>
        <w:t>变化</w:t>
      </w:r>
      <w:r w:rsidR="006A7CB8">
        <w:t>XJava</w:t>
      </w:r>
      <w:r w:rsidR="006A7CB8">
        <w:rPr>
          <w:rFonts w:hint="eastAsia"/>
        </w:rPr>
        <w:t>的</w:t>
      </w:r>
      <w:r w:rsidR="006A7CB8">
        <w:t>XML</w:t>
      </w:r>
      <w:r w:rsidR="004F6002">
        <w:rPr>
          <w:rFonts w:hint="eastAsia"/>
        </w:rPr>
        <w:t>配置文件</w:t>
      </w:r>
      <w:r w:rsidR="007D5E67">
        <w:rPr>
          <w:rFonts w:hint="eastAsia"/>
        </w:rPr>
        <w:t>。</w:t>
      </w:r>
    </w:p>
    <w:p w14:paraId="08E9CBA0" w14:textId="71F2B004" w:rsidR="008E7A67" w:rsidRDefault="00A2707D" w:rsidP="004C4BFF">
      <w:pPr>
        <w:pStyle w:val="ab"/>
        <w:ind w:left="400"/>
      </w:pPr>
      <w:r>
        <w:t>XJava</w:t>
      </w:r>
      <w:r w:rsidR="00C74802">
        <w:rPr>
          <w:rFonts w:hint="eastAsia"/>
        </w:rPr>
        <w:t>能最大限度</w:t>
      </w:r>
      <w:r>
        <w:rPr>
          <w:rFonts w:hint="eastAsia"/>
        </w:rPr>
        <w:t>的减少</w:t>
      </w:r>
      <w:r>
        <w:t>Java</w:t>
      </w:r>
      <w:r>
        <w:rPr>
          <w:rFonts w:hint="eastAsia"/>
        </w:rPr>
        <w:t>代码的编程。</w:t>
      </w:r>
      <w:r w:rsidR="008F445A">
        <w:rPr>
          <w:rFonts w:hint="eastAsia"/>
        </w:rPr>
        <w:t>最大限度的提高</w:t>
      </w:r>
      <w:r w:rsidR="008F445A">
        <w:t>XML</w:t>
      </w:r>
      <w:r w:rsidR="008F445A">
        <w:rPr>
          <w:rFonts w:hint="eastAsia"/>
        </w:rPr>
        <w:t>配置的灵活性</w:t>
      </w:r>
      <w:r w:rsidR="00172061">
        <w:rPr>
          <w:rFonts w:hint="eastAsia"/>
        </w:rPr>
        <w:t>、自适应性</w:t>
      </w:r>
      <w:r w:rsidR="008F445A">
        <w:rPr>
          <w:rFonts w:hint="eastAsia"/>
        </w:rPr>
        <w:t>。</w:t>
      </w:r>
      <w:r w:rsidR="000D5A06">
        <w:rPr>
          <w:rFonts w:hint="eastAsia"/>
        </w:rPr>
        <w:t>如，</w:t>
      </w:r>
      <w:r w:rsidR="00A91A02">
        <w:rPr>
          <w:rFonts w:hint="eastAsia"/>
        </w:rPr>
        <w:t>我们构造一个窗口，无论窗口的布局如何复杂、层次如何多</w:t>
      </w:r>
      <w:r w:rsidR="00DC4754">
        <w:rPr>
          <w:rFonts w:hint="eastAsia"/>
        </w:rPr>
        <w:t>样</w:t>
      </w:r>
      <w:r w:rsidR="00A91A02">
        <w:rPr>
          <w:rFonts w:hint="eastAsia"/>
        </w:rPr>
        <w:t>，当使用</w:t>
      </w:r>
      <w:r w:rsidR="00A91A02">
        <w:t>XJava</w:t>
      </w:r>
      <w:r w:rsidR="00A91A02">
        <w:rPr>
          <w:rFonts w:hint="eastAsia"/>
        </w:rPr>
        <w:t>配置后，你会惊奇的发现</w:t>
      </w:r>
      <w:r w:rsidR="00164E81">
        <w:rPr>
          <w:rFonts w:hint="eastAsia"/>
        </w:rPr>
        <w:t>，实现</w:t>
      </w:r>
      <w:r w:rsidR="00A91A02">
        <w:rPr>
          <w:rFonts w:hint="eastAsia"/>
        </w:rPr>
        <w:t>这些</w:t>
      </w:r>
      <w:r w:rsidR="00164E81">
        <w:rPr>
          <w:rFonts w:hint="eastAsia"/>
        </w:rPr>
        <w:t>功能</w:t>
      </w:r>
      <w:r w:rsidR="00A91A02">
        <w:rPr>
          <w:rFonts w:hint="eastAsia"/>
        </w:rPr>
        <w:t>都不需要</w:t>
      </w:r>
      <w:r w:rsidR="00164E81">
        <w:rPr>
          <w:rFonts w:hint="eastAsia"/>
        </w:rPr>
        <w:t>写</w:t>
      </w:r>
      <w:r w:rsidR="0021746A">
        <w:rPr>
          <w:rFonts w:hint="eastAsia"/>
        </w:rPr>
        <w:t>一行</w:t>
      </w:r>
      <w:r w:rsidR="00A91A02">
        <w:t>Java</w:t>
      </w:r>
      <w:r w:rsidR="00A91A02">
        <w:rPr>
          <w:rFonts w:hint="eastAsia"/>
        </w:rPr>
        <w:t>代码</w:t>
      </w:r>
      <w:r w:rsidR="007E65A9">
        <w:rPr>
          <w:rFonts w:hint="eastAsia"/>
        </w:rPr>
        <w:t>，</w:t>
      </w:r>
      <w:r w:rsidR="00A91A02">
        <w:rPr>
          <w:rFonts w:hint="eastAsia"/>
        </w:rPr>
        <w:t>只要一个</w:t>
      </w:r>
      <w:r w:rsidR="00A91A02">
        <w:t>XML</w:t>
      </w:r>
      <w:r w:rsidR="00C10E42">
        <w:rPr>
          <w:rFonts w:hint="eastAsia"/>
        </w:rPr>
        <w:t>配置文件时，你就会感觉到</w:t>
      </w:r>
      <w:r w:rsidR="00C10E42">
        <w:t>XJava</w:t>
      </w:r>
      <w:r w:rsidR="00A91A02">
        <w:rPr>
          <w:rFonts w:hint="eastAsia"/>
        </w:rPr>
        <w:t>的</w:t>
      </w:r>
      <w:r w:rsidR="005401BD">
        <w:rPr>
          <w:rFonts w:hint="eastAsia"/>
        </w:rPr>
        <w:t>魅力所在</w:t>
      </w:r>
      <w:r w:rsidR="00A91A02">
        <w:rPr>
          <w:rFonts w:hint="eastAsia"/>
        </w:rPr>
        <w:t>。</w:t>
      </w:r>
    </w:p>
    <w:p w14:paraId="41B4C638" w14:textId="7A15DA9F" w:rsidR="001D47AB" w:rsidRPr="001465E4" w:rsidRDefault="001D47AB" w:rsidP="004C4BFF">
      <w:pPr>
        <w:pStyle w:val="ab"/>
        <w:numPr>
          <w:ilvl w:val="0"/>
          <w:numId w:val="11"/>
        </w:numPr>
        <w:ind w:left="403" w:hanging="403"/>
        <w:outlineLvl w:val="0"/>
        <w:rPr>
          <w:b/>
          <w:sz w:val="32"/>
          <w:szCs w:val="32"/>
        </w:rPr>
      </w:pPr>
      <w:r w:rsidRPr="001465E4">
        <w:rPr>
          <w:b/>
          <w:sz w:val="32"/>
          <w:szCs w:val="32"/>
        </w:rPr>
        <w:t>XJava</w:t>
      </w:r>
      <w:r w:rsidRPr="001465E4">
        <w:rPr>
          <w:rFonts w:hint="eastAsia"/>
          <w:b/>
          <w:sz w:val="32"/>
          <w:szCs w:val="32"/>
        </w:rPr>
        <w:t>开发说明</w:t>
      </w:r>
    </w:p>
    <w:p w14:paraId="7B650254" w14:textId="30E0A0A8" w:rsidR="008D15F1" w:rsidRPr="00B770CE" w:rsidRDefault="00AC7ACE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Import</w:t>
      </w:r>
      <w:r w:rsidRPr="00B770CE">
        <w:rPr>
          <w:rFonts w:hint="eastAsia"/>
          <w:b/>
          <w:sz w:val="28"/>
          <w:szCs w:val="28"/>
        </w:rPr>
        <w:t>标记</w:t>
      </w:r>
    </w:p>
    <w:p w14:paraId="691BD1B8" w14:textId="77777777" w:rsidR="00F93D14" w:rsidRDefault="008E2159" w:rsidP="004C4BFF">
      <w:pPr>
        <w:pStyle w:val="ab"/>
        <w:ind w:left="960"/>
      </w:pPr>
      <w:r>
        <w:rPr>
          <w:rFonts w:hint="eastAsia"/>
        </w:rPr>
        <w:t>此标记类似于</w:t>
      </w:r>
      <w:r>
        <w:t>Java</w:t>
      </w:r>
      <w:r>
        <w:rPr>
          <w:rFonts w:hint="eastAsia"/>
        </w:rPr>
        <w:t>语言中的引包。用于标记</w:t>
      </w:r>
      <w:r>
        <w:t>xml</w:t>
      </w:r>
      <w:r>
        <w:rPr>
          <w:rFonts w:hint="eastAsia"/>
        </w:rPr>
        <w:t>文件中统一节点名称的</w:t>
      </w:r>
      <w:r>
        <w:t>Java</w:t>
      </w:r>
      <w:r>
        <w:rPr>
          <w:rFonts w:hint="eastAsia"/>
        </w:rPr>
        <w:t>类类型。</w:t>
      </w:r>
    </w:p>
    <w:p w14:paraId="15D7BBFF" w14:textId="40B9C882" w:rsidR="00520B71" w:rsidRDefault="00520B71" w:rsidP="004C4BFF">
      <w:pPr>
        <w:pStyle w:val="ab"/>
        <w:ind w:left="960"/>
      </w:pPr>
      <w:r>
        <w:t>Import</w:t>
      </w:r>
      <w:r>
        <w:rPr>
          <w:rFonts w:hint="eastAsia"/>
        </w:rPr>
        <w:t>标记的语法为：</w:t>
      </w:r>
      <w:r>
        <w:t>&lt;import name=”</w:t>
      </w:r>
      <w:r w:rsidR="00F93D14">
        <w:t>uis</w:t>
      </w:r>
      <w:r>
        <w:t>” class=”java.util.ArrayList” /&gt;</w:t>
      </w:r>
    </w:p>
    <w:p w14:paraId="4CC8A718" w14:textId="744850D3" w:rsidR="001E4027" w:rsidRPr="00B770CE" w:rsidRDefault="001E4027" w:rsidP="004C4BFF">
      <w:pPr>
        <w:pStyle w:val="ab"/>
        <w:numPr>
          <w:ilvl w:val="2"/>
          <w:numId w:val="11"/>
        </w:numPr>
        <w:ind w:hanging="482"/>
        <w:outlineLvl w:val="2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Import : name</w:t>
      </w:r>
      <w:r w:rsidRPr="00B770CE">
        <w:rPr>
          <w:rFonts w:hint="eastAsia"/>
          <w:b/>
          <w:sz w:val="28"/>
          <w:szCs w:val="28"/>
        </w:rPr>
        <w:t>属性</w:t>
      </w:r>
    </w:p>
    <w:p w14:paraId="6D7A0E7A" w14:textId="17424030" w:rsidR="00F32CFC" w:rsidRDefault="00397A4A" w:rsidP="004C4BFF">
      <w:pPr>
        <w:pStyle w:val="ab"/>
        <w:ind w:left="1440"/>
      </w:pPr>
      <w:r>
        <w:rPr>
          <w:rFonts w:hint="eastAsia"/>
        </w:rPr>
        <w:t>此为</w:t>
      </w:r>
      <w:r>
        <w:t>Import</w:t>
      </w:r>
      <w:r>
        <w:rPr>
          <w:rFonts w:hint="eastAsia"/>
        </w:rPr>
        <w:t>节点标记的属性之一。</w:t>
      </w:r>
      <w:r w:rsidR="005D07CF">
        <w:rPr>
          <w:rFonts w:hint="eastAsia"/>
        </w:rPr>
        <w:t>表示</w:t>
      </w:r>
      <w:r w:rsidR="005D07CF">
        <w:t>xml</w:t>
      </w:r>
      <w:r w:rsidR="005D07CF">
        <w:rPr>
          <w:rFonts w:hint="eastAsia"/>
        </w:rPr>
        <w:t>文件中的统一节点名称。如</w:t>
      </w:r>
      <w:r w:rsidR="005D07CF">
        <w:t>&lt;uis&gt;…&lt;/uis&gt;</w:t>
      </w:r>
    </w:p>
    <w:p w14:paraId="2C48CDF5" w14:textId="2B6B731F" w:rsidR="00E95B8E" w:rsidRPr="00B770CE" w:rsidRDefault="00E95B8E" w:rsidP="004C4BFF">
      <w:pPr>
        <w:pStyle w:val="ab"/>
        <w:numPr>
          <w:ilvl w:val="2"/>
          <w:numId w:val="11"/>
        </w:numPr>
        <w:ind w:hanging="482"/>
        <w:outlineLvl w:val="2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Import : class</w:t>
      </w:r>
      <w:r w:rsidRPr="00B770CE">
        <w:rPr>
          <w:rFonts w:hint="eastAsia"/>
          <w:b/>
          <w:sz w:val="28"/>
          <w:szCs w:val="28"/>
        </w:rPr>
        <w:t>属性</w:t>
      </w:r>
    </w:p>
    <w:p w14:paraId="3B497BD9" w14:textId="7A64139E" w:rsidR="00B001B2" w:rsidRDefault="00FA41F8" w:rsidP="004C4BFF">
      <w:pPr>
        <w:pStyle w:val="ab"/>
        <w:ind w:left="1440"/>
      </w:pPr>
      <w:r>
        <w:rPr>
          <w:rFonts w:hint="eastAsia"/>
        </w:rPr>
        <w:t>此为</w:t>
      </w:r>
      <w:r>
        <w:t>Import</w:t>
      </w:r>
      <w:r>
        <w:rPr>
          <w:rFonts w:hint="eastAsia"/>
        </w:rPr>
        <w:t>节点标记的属性之一。</w:t>
      </w:r>
      <w:r w:rsidR="00B001B2">
        <w:rPr>
          <w:rFonts w:hint="eastAsia"/>
        </w:rPr>
        <w:t>表示</w:t>
      </w:r>
      <w:r w:rsidR="00B001B2">
        <w:t>xml</w:t>
      </w:r>
      <w:r w:rsidR="00B001B2">
        <w:rPr>
          <w:rFonts w:hint="eastAsia"/>
        </w:rPr>
        <w:t>文件中统一节点名称的</w:t>
      </w:r>
      <w:r w:rsidR="00B001B2">
        <w:t>Java</w:t>
      </w:r>
      <w:r w:rsidR="00B001B2">
        <w:rPr>
          <w:rFonts w:hint="eastAsia"/>
        </w:rPr>
        <w:t>类类型。</w:t>
      </w:r>
      <w:r w:rsidR="00F87F96">
        <w:rPr>
          <w:rFonts w:hint="eastAsia"/>
        </w:rPr>
        <w:t>如上面的例子中说明</w:t>
      </w:r>
      <w:r w:rsidR="00F87F96">
        <w:t>&lt;uis&gt;</w:t>
      </w:r>
      <w:r w:rsidR="00F87F96">
        <w:rPr>
          <w:rFonts w:hint="eastAsia"/>
        </w:rPr>
        <w:t>节点的</w:t>
      </w:r>
      <w:r w:rsidR="00F87F96">
        <w:t>Java</w:t>
      </w:r>
      <w:r w:rsidR="00F87F96">
        <w:rPr>
          <w:rFonts w:hint="eastAsia"/>
        </w:rPr>
        <w:t>类类型为</w:t>
      </w:r>
      <w:r w:rsidR="00F87F96">
        <w:t>java.util.ArrayList</w:t>
      </w:r>
      <w:r w:rsidR="009101A2">
        <w:rPr>
          <w:rFonts w:hint="eastAsia"/>
        </w:rPr>
        <w:t>类型。</w:t>
      </w:r>
    </w:p>
    <w:p w14:paraId="4816A176" w14:textId="2F06A71F" w:rsidR="005444EC" w:rsidRPr="00B770CE" w:rsidRDefault="005E7195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Map</w:t>
      </w:r>
      <w:r w:rsidR="005444EC" w:rsidRPr="00B770CE">
        <w:rPr>
          <w:b/>
          <w:sz w:val="28"/>
          <w:szCs w:val="28"/>
        </w:rPr>
        <w:t xml:space="preserve"> : key </w:t>
      </w:r>
      <w:r w:rsidR="005444EC" w:rsidRPr="00B770CE">
        <w:rPr>
          <w:rFonts w:hint="eastAsia"/>
          <w:b/>
          <w:sz w:val="28"/>
          <w:szCs w:val="28"/>
        </w:rPr>
        <w:t>属性</w:t>
      </w:r>
    </w:p>
    <w:p w14:paraId="1DA199A4" w14:textId="184AD189" w:rsidR="00B96024" w:rsidRDefault="00B96024" w:rsidP="004C4BFF">
      <w:pPr>
        <w:pStyle w:val="ab"/>
        <w:ind w:left="960"/>
      </w:pPr>
      <w:r>
        <w:rPr>
          <w:rFonts w:hint="eastAsia"/>
        </w:rPr>
        <w:t>当节点的</w:t>
      </w:r>
      <w:r>
        <w:t>Java</w:t>
      </w:r>
      <w:r>
        <w:rPr>
          <w:rFonts w:hint="eastAsia"/>
        </w:rPr>
        <w:t>类类型为</w:t>
      </w:r>
      <w:r>
        <w:rPr>
          <w:rFonts w:hint="eastAsia"/>
        </w:rPr>
        <w:t xml:space="preserve"> </w:t>
      </w:r>
      <w:r>
        <w:t>java.util.Map</w:t>
      </w:r>
      <w:r>
        <w:rPr>
          <w:rFonts w:hint="eastAsia"/>
        </w:rPr>
        <w:t>类型时，可以使用此节点属性。</w:t>
      </w:r>
      <w:r>
        <w:t>Key</w:t>
      </w:r>
      <w:r>
        <w:rPr>
          <w:rFonts w:hint="eastAsia"/>
        </w:rPr>
        <w:t>属性表示其子节点的</w:t>
      </w:r>
      <w:r w:rsidR="00664AA6">
        <w:t>Java</w:t>
      </w:r>
      <w:r w:rsidR="00664AA6">
        <w:rPr>
          <w:rFonts w:hint="eastAsia"/>
        </w:rPr>
        <w:t>类类型的</w:t>
      </w:r>
      <w:r>
        <w:rPr>
          <w:rFonts w:hint="eastAsia"/>
        </w:rPr>
        <w:t>哪个</w:t>
      </w:r>
      <w:r w:rsidR="00664AA6">
        <w:rPr>
          <w:rFonts w:hint="eastAsia"/>
        </w:rPr>
        <w:t>方法</w:t>
      </w:r>
      <w:r>
        <w:rPr>
          <w:rFonts w:hint="eastAsia"/>
        </w:rPr>
        <w:t>名称作为</w:t>
      </w:r>
      <w:r>
        <w:t>Map</w:t>
      </w:r>
      <w:r>
        <w:rPr>
          <w:rFonts w:hint="eastAsia"/>
        </w:rPr>
        <w:t>集合</w:t>
      </w:r>
      <w:r w:rsidR="00664AA6">
        <w:t>put</w:t>
      </w:r>
      <w:r w:rsidR="00645874">
        <w:t>(k ,v)</w:t>
      </w:r>
      <w:r w:rsidR="00664AA6">
        <w:rPr>
          <w:rFonts w:hint="eastAsia"/>
        </w:rPr>
        <w:t>充填方法</w:t>
      </w:r>
      <w:r>
        <w:rPr>
          <w:rFonts w:hint="eastAsia"/>
        </w:rPr>
        <w:t>的关键字</w:t>
      </w:r>
      <w:r w:rsidR="00664AA6">
        <w:rPr>
          <w:rFonts w:hint="eastAsia"/>
        </w:rPr>
        <w:t>入参</w:t>
      </w:r>
      <w:r>
        <w:rPr>
          <w:rFonts w:hint="eastAsia"/>
        </w:rPr>
        <w:t>充填</w:t>
      </w:r>
      <w:r w:rsidR="00664AA6">
        <w:t>Map</w:t>
      </w:r>
      <w:r w:rsidR="00664AA6">
        <w:rPr>
          <w:rFonts w:hint="eastAsia"/>
        </w:rPr>
        <w:t>集合</w:t>
      </w:r>
      <w:r>
        <w:rPr>
          <w:rFonts w:hint="eastAsia"/>
        </w:rPr>
        <w:t>。</w:t>
      </w:r>
    </w:p>
    <w:p w14:paraId="1FFFA94A" w14:textId="63282263" w:rsidR="00396161" w:rsidRDefault="00396161" w:rsidP="004C4BFF">
      <w:pPr>
        <w:pStyle w:val="ab"/>
        <w:ind w:left="960"/>
      </w:pPr>
      <w:r>
        <w:t>Key</w:t>
      </w:r>
      <w:r>
        <w:rPr>
          <w:rFonts w:hint="eastAsia"/>
        </w:rPr>
        <w:t>的值可以识别</w:t>
      </w:r>
      <w:r>
        <w:t>getter</w:t>
      </w:r>
      <w:r w:rsidR="0097574B">
        <w:rPr>
          <w:rFonts w:hint="eastAsia"/>
        </w:rPr>
        <w:t>方法的全方法名称，也可以识别不含</w:t>
      </w:r>
      <w:r>
        <w:t>get</w:t>
      </w:r>
      <w:r>
        <w:rPr>
          <w:rFonts w:hint="eastAsia"/>
        </w:rPr>
        <w:t>前缀的</w:t>
      </w:r>
      <w:r>
        <w:t>getter</w:t>
      </w:r>
      <w:r>
        <w:rPr>
          <w:rFonts w:hint="eastAsia"/>
        </w:rPr>
        <w:t>方法名称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F60B012" w14:textId="063F177B" w:rsidR="00423375" w:rsidRDefault="00423375" w:rsidP="004C4BFF">
      <w:pPr>
        <w:pStyle w:val="ab"/>
        <w:ind w:left="960"/>
      </w:pPr>
      <w:r>
        <w:rPr>
          <w:rFonts w:hint="eastAsia"/>
        </w:rPr>
        <w:t>如果是</w:t>
      </w:r>
      <w:r>
        <w:t>getter</w:t>
      </w:r>
      <w:r>
        <w:rPr>
          <w:rFonts w:hint="eastAsia"/>
        </w:rPr>
        <w:t>方法的全方法名称，则大小写必须符合</w:t>
      </w:r>
      <w:r>
        <w:t>Java</w:t>
      </w:r>
      <w:r>
        <w:rPr>
          <w:rFonts w:hint="eastAsia"/>
        </w:rPr>
        <w:t>命令规范，即，必须与</w:t>
      </w:r>
      <w:r>
        <w:t>Java</w:t>
      </w:r>
      <w:r>
        <w:rPr>
          <w:rFonts w:hint="eastAsia"/>
        </w:rPr>
        <w:t>类中的方法名称一致。</w:t>
      </w:r>
    </w:p>
    <w:p w14:paraId="307AAFA4" w14:textId="7C8D8D6D" w:rsidR="0097574B" w:rsidRDefault="0097574B" w:rsidP="004C4BFF">
      <w:pPr>
        <w:pStyle w:val="ab"/>
        <w:ind w:left="960"/>
      </w:pPr>
      <w:r>
        <w:rPr>
          <w:rFonts w:hint="eastAsia"/>
        </w:rPr>
        <w:t>如果是不含</w:t>
      </w:r>
      <w:r>
        <w:t>get</w:t>
      </w:r>
      <w:r>
        <w:rPr>
          <w:rFonts w:hint="eastAsia"/>
        </w:rPr>
        <w:t>前缀的</w:t>
      </w:r>
      <w:r>
        <w:t>getter</w:t>
      </w:r>
      <w:r>
        <w:rPr>
          <w:rFonts w:hint="eastAsia"/>
        </w:rPr>
        <w:t>方法名称，其首字母可以大写，也可以小写。</w:t>
      </w:r>
    </w:p>
    <w:p w14:paraId="6693E037" w14:textId="406F5995" w:rsidR="00543F5E" w:rsidRDefault="00543F5E" w:rsidP="004C4BFF">
      <w:pPr>
        <w:pStyle w:val="ab"/>
        <w:ind w:left="960"/>
      </w:pPr>
      <w:r>
        <w:rPr>
          <w:rFonts w:hint="eastAsia"/>
        </w:rPr>
        <w:t>举例</w:t>
      </w:r>
      <w:r>
        <w:rPr>
          <w:rFonts w:hint="eastAsia"/>
        </w:rPr>
        <w:t>1</w:t>
      </w:r>
      <w:r w:rsidR="00A41BFC">
        <w:t>.1</w:t>
      </w:r>
      <w:r w:rsidR="00664AA6">
        <w:rPr>
          <w:rFonts w:hint="eastAsia"/>
        </w:rPr>
        <w:t>：</w:t>
      </w:r>
    </w:p>
    <w:p w14:paraId="5164AAF7" w14:textId="036A5346" w:rsidR="00664AA6" w:rsidRDefault="00664AA6" w:rsidP="004C4BFF">
      <w:pPr>
        <w:pStyle w:val="ab"/>
        <w:ind w:left="960"/>
      </w:pPr>
      <w:r>
        <w:t>&lt;</w:t>
      </w:r>
      <w:r w:rsidR="00543F5E">
        <w:t>import name=”databases” class=”java.util.Hashtable”</w:t>
      </w:r>
      <w:r>
        <w:t>&gt;</w:t>
      </w:r>
    </w:p>
    <w:p w14:paraId="57EDCBCE" w14:textId="0408E3BD" w:rsidR="00543F5E" w:rsidRDefault="00543F5E" w:rsidP="004C4BFF">
      <w:pPr>
        <w:pStyle w:val="ab"/>
        <w:ind w:left="960"/>
      </w:pPr>
      <w:r>
        <w:t>&lt;import name=”database” class=”com.hy.common.db.Database”&gt;</w:t>
      </w:r>
    </w:p>
    <w:p w14:paraId="2109647F" w14:textId="61AAE02E" w:rsidR="00543F5E" w:rsidRDefault="00543F5E" w:rsidP="004C4BFF">
      <w:pPr>
        <w:pStyle w:val="ab"/>
        <w:ind w:left="960"/>
      </w:pPr>
      <w:r>
        <w:t xml:space="preserve">&lt;databases </w:t>
      </w:r>
      <w:r w:rsidRPr="00592B5F">
        <w:rPr>
          <w:b/>
          <w:color w:val="3366FF"/>
        </w:rPr>
        <w:t>key=”toString”</w:t>
      </w:r>
      <w:r>
        <w:t>&gt;</w:t>
      </w:r>
    </w:p>
    <w:p w14:paraId="294D511E" w14:textId="65505055" w:rsidR="00543F5E" w:rsidRDefault="00543F5E" w:rsidP="004C4BFF">
      <w:pPr>
        <w:pStyle w:val="ab"/>
        <w:ind w:left="960"/>
      </w:pPr>
      <w:r>
        <w:tab/>
        <w:t>&lt;database&gt;</w:t>
      </w:r>
    </w:p>
    <w:p w14:paraId="5526A824" w14:textId="06454BF9" w:rsidR="00543F5E" w:rsidRDefault="00543F5E" w:rsidP="004C4BFF">
      <w:pPr>
        <w:pStyle w:val="ab"/>
        <w:ind w:left="960"/>
      </w:pPr>
      <w:r>
        <w:tab/>
      </w:r>
      <w:r>
        <w:tab/>
        <w:t>&lt;driver&gt;oracle.jdbc.driver.OracleDriver&lt;/driver&gt;</w:t>
      </w:r>
    </w:p>
    <w:p w14:paraId="4623F4C2" w14:textId="5E9A0D03" w:rsidR="003265D1" w:rsidRDefault="003265D1" w:rsidP="004C4BFF">
      <w:pPr>
        <w:pStyle w:val="ab"/>
        <w:ind w:left="960"/>
      </w:pPr>
      <w:r>
        <w:tab/>
      </w:r>
      <w:r>
        <w:tab/>
        <w:t>&lt;url&gt;jdbc:oracle:thin:@127.0.0.1:1521</w:t>
      </w:r>
      <w:r w:rsidR="0087099C">
        <w:t>:ora92</w:t>
      </w:r>
      <w:r>
        <w:t>&lt;/url&gt;</w:t>
      </w:r>
    </w:p>
    <w:p w14:paraId="7196E87A" w14:textId="1A424F5B" w:rsidR="003265D1" w:rsidRDefault="003265D1" w:rsidP="004C4BFF">
      <w:pPr>
        <w:pStyle w:val="ab"/>
        <w:ind w:left="960"/>
      </w:pPr>
      <w:r>
        <w:tab/>
      </w:r>
      <w:r>
        <w:tab/>
        <w:t>&lt;user&gt;xxx&lt;/user&gt;</w:t>
      </w:r>
    </w:p>
    <w:p w14:paraId="7CEB1CB6" w14:textId="7A7866EC" w:rsidR="003265D1" w:rsidRDefault="003265D1" w:rsidP="004C4BFF">
      <w:pPr>
        <w:pStyle w:val="ab"/>
        <w:ind w:left="960"/>
      </w:pPr>
      <w:r>
        <w:tab/>
      </w:r>
      <w:r>
        <w:tab/>
        <w:t>&lt;password&gt;xxx&lt;/password&gt;</w:t>
      </w:r>
    </w:p>
    <w:p w14:paraId="64158F57" w14:textId="7DA5268D" w:rsidR="00543F5E" w:rsidRDefault="00543F5E" w:rsidP="004C4BFF">
      <w:pPr>
        <w:pStyle w:val="ab"/>
        <w:ind w:left="960" w:firstLine="480"/>
      </w:pPr>
      <w:r>
        <w:t>&lt;/database&gt;</w:t>
      </w:r>
    </w:p>
    <w:p w14:paraId="4D028008" w14:textId="77777777" w:rsidR="00723BC7" w:rsidRDefault="00723BC7" w:rsidP="004C4BFF">
      <w:pPr>
        <w:pStyle w:val="ab"/>
        <w:ind w:left="960"/>
      </w:pPr>
      <w:r>
        <w:tab/>
        <w:t>&lt;database&gt;</w:t>
      </w:r>
    </w:p>
    <w:p w14:paraId="73F689AC" w14:textId="09085A08" w:rsidR="00723BC7" w:rsidRDefault="00723BC7" w:rsidP="004C4BFF">
      <w:pPr>
        <w:pStyle w:val="ab"/>
        <w:ind w:left="960"/>
      </w:pPr>
      <w:r>
        <w:tab/>
      </w:r>
      <w:r>
        <w:tab/>
        <w:t>&lt;driver&gt;</w:t>
      </w:r>
      <w:r w:rsidR="007319C3" w:rsidRPr="007319C3">
        <w:t>com.ibm.db2.jdbc.app.DB2Driver</w:t>
      </w:r>
      <w:r>
        <w:t>&lt;/driver&gt;</w:t>
      </w:r>
    </w:p>
    <w:p w14:paraId="540C725C" w14:textId="4BB47E4A" w:rsidR="00723BC7" w:rsidRDefault="00723BC7" w:rsidP="004C4BFF">
      <w:pPr>
        <w:pStyle w:val="ab"/>
        <w:ind w:left="960"/>
      </w:pPr>
      <w:r>
        <w:tab/>
      </w:r>
      <w:r>
        <w:tab/>
        <w:t>&lt;url&gt;</w:t>
      </w:r>
      <w:r w:rsidR="007319C3" w:rsidRPr="007319C3">
        <w:t>jdbc:db2://localhost:5000/sample</w:t>
      </w:r>
      <w:r>
        <w:t>&lt;/url&gt;</w:t>
      </w:r>
    </w:p>
    <w:p w14:paraId="7C8C1C65" w14:textId="77777777" w:rsidR="00723BC7" w:rsidRDefault="00723BC7" w:rsidP="004C4BFF">
      <w:pPr>
        <w:pStyle w:val="ab"/>
        <w:ind w:left="960"/>
      </w:pPr>
      <w:r>
        <w:tab/>
      </w:r>
      <w:r>
        <w:tab/>
        <w:t>&lt;user&gt;xxx&lt;/user&gt;</w:t>
      </w:r>
    </w:p>
    <w:p w14:paraId="262A3AE4" w14:textId="77777777" w:rsidR="00723BC7" w:rsidRDefault="00723BC7" w:rsidP="004C4BFF">
      <w:pPr>
        <w:pStyle w:val="ab"/>
        <w:ind w:left="960"/>
      </w:pPr>
      <w:r>
        <w:tab/>
      </w:r>
      <w:r>
        <w:tab/>
        <w:t>&lt;password&gt;xxx&lt;/password&gt;</w:t>
      </w:r>
    </w:p>
    <w:p w14:paraId="2BC55960" w14:textId="5BB61EDE" w:rsidR="00723BC7" w:rsidRDefault="00723BC7" w:rsidP="004C4BFF">
      <w:pPr>
        <w:pStyle w:val="ab"/>
        <w:ind w:left="960" w:firstLine="480"/>
      </w:pPr>
      <w:r>
        <w:t>&lt;/database&gt;</w:t>
      </w:r>
    </w:p>
    <w:p w14:paraId="70AA91A4" w14:textId="5AA22AC0" w:rsidR="006F5C81" w:rsidRDefault="00543F5E" w:rsidP="004C4BFF">
      <w:pPr>
        <w:pStyle w:val="ab"/>
        <w:ind w:left="960"/>
      </w:pPr>
      <w:r>
        <w:t>&lt;/databases&gt;</w:t>
      </w:r>
    </w:p>
    <w:p w14:paraId="1A4EF06D" w14:textId="55C2DE9F" w:rsidR="006F5C81" w:rsidRDefault="006F5C81" w:rsidP="004C4BFF">
      <w:pPr>
        <w:pStyle w:val="ab"/>
        <w:ind w:left="960"/>
      </w:pPr>
      <w:r>
        <w:rPr>
          <w:rFonts w:hint="eastAsia"/>
        </w:rPr>
        <w:t>上面的举例中的</w:t>
      </w:r>
      <w:r>
        <w:t xml:space="preserve">&lt;databases </w:t>
      </w:r>
      <w:r w:rsidRPr="00592B5F">
        <w:rPr>
          <w:b/>
          <w:color w:val="3366FF"/>
        </w:rPr>
        <w:t>key=”toString”</w:t>
      </w:r>
      <w:r>
        <w:t xml:space="preserve">&gt; </w:t>
      </w:r>
      <w:r>
        <w:rPr>
          <w:rFonts w:hint="eastAsia"/>
        </w:rPr>
        <w:t>配置，也可以写</w:t>
      </w:r>
      <w:r>
        <w:t xml:space="preserve">&lt;databases </w:t>
      </w:r>
      <w:r w:rsidRPr="00592B5F">
        <w:rPr>
          <w:b/>
          <w:color w:val="3366FF"/>
        </w:rPr>
        <w:t>key=”</w:t>
      </w:r>
      <w:r w:rsidRPr="00FC748A">
        <w:rPr>
          <w:b/>
          <w:color w:val="3366FF"/>
        </w:rPr>
        <w:t xml:space="preserve"> </w:t>
      </w:r>
      <w:r w:rsidR="00FC748A" w:rsidRPr="00FC748A">
        <w:rPr>
          <w:b/>
          <w:color w:val="3366FF"/>
        </w:rPr>
        <w:t>d</w:t>
      </w:r>
      <w:r w:rsidRPr="00FC748A">
        <w:rPr>
          <w:b/>
          <w:color w:val="3366FF"/>
        </w:rPr>
        <w:t>river</w:t>
      </w:r>
      <w:r w:rsidRPr="00592B5F">
        <w:rPr>
          <w:b/>
          <w:color w:val="3366FF"/>
        </w:rPr>
        <w:t>”</w:t>
      </w:r>
      <w:r>
        <w:t>&gt;</w:t>
      </w:r>
      <w:r w:rsidR="0085225A">
        <w:rPr>
          <w:rFonts w:hint="eastAsia"/>
        </w:rPr>
        <w:t>配置</w:t>
      </w:r>
      <w:r w:rsidR="00604C6E">
        <w:rPr>
          <w:rFonts w:hint="eastAsia"/>
        </w:rPr>
        <w:t>或是</w:t>
      </w:r>
      <w:r w:rsidR="00604C6E">
        <w:t xml:space="preserve">&lt;databases </w:t>
      </w:r>
      <w:r w:rsidR="00604C6E" w:rsidRPr="00592B5F">
        <w:rPr>
          <w:b/>
          <w:color w:val="3366FF"/>
        </w:rPr>
        <w:t>key=”</w:t>
      </w:r>
      <w:r w:rsidR="00604C6E" w:rsidRPr="00FC748A">
        <w:rPr>
          <w:b/>
          <w:color w:val="3366FF"/>
        </w:rPr>
        <w:t xml:space="preserve"> </w:t>
      </w:r>
      <w:r w:rsidR="00604C6E">
        <w:rPr>
          <w:b/>
          <w:color w:val="3366FF"/>
        </w:rPr>
        <w:t>getD</w:t>
      </w:r>
      <w:r w:rsidR="00604C6E" w:rsidRPr="00FC748A">
        <w:rPr>
          <w:b/>
          <w:color w:val="3366FF"/>
        </w:rPr>
        <w:t>river</w:t>
      </w:r>
      <w:r w:rsidR="00604C6E" w:rsidRPr="00592B5F">
        <w:rPr>
          <w:b/>
          <w:color w:val="3366FF"/>
        </w:rPr>
        <w:t>”</w:t>
      </w:r>
      <w:r w:rsidR="00604C6E">
        <w:t>&gt;</w:t>
      </w:r>
      <w:r w:rsidR="00604C6E">
        <w:rPr>
          <w:rFonts w:hint="eastAsia"/>
        </w:rPr>
        <w:t>配置都是可以的</w:t>
      </w:r>
      <w:r w:rsidR="0085225A">
        <w:rPr>
          <w:rFonts w:hint="eastAsia"/>
        </w:rPr>
        <w:t>，因为</w:t>
      </w:r>
      <w:r w:rsidR="0085225A">
        <w:t>&lt;databases&gt;</w:t>
      </w:r>
      <w:r w:rsidR="0085225A">
        <w:rPr>
          <w:rFonts w:hint="eastAsia"/>
        </w:rPr>
        <w:t>的子节点</w:t>
      </w:r>
      <w:r w:rsidR="0085225A">
        <w:t>&lt;database&gt;</w:t>
      </w:r>
      <w:r w:rsidR="0085225A">
        <w:rPr>
          <w:rFonts w:hint="eastAsia"/>
        </w:rPr>
        <w:t>拥有</w:t>
      </w:r>
      <w:r w:rsidR="0085225A">
        <w:t>&lt;driver&gt;</w:t>
      </w:r>
      <w:r w:rsidR="0085225A">
        <w:rPr>
          <w:rFonts w:hint="eastAsia"/>
        </w:rPr>
        <w:t>节点</w:t>
      </w:r>
      <w:r w:rsidR="00AA14E6">
        <w:rPr>
          <w:rFonts w:hint="eastAsia"/>
        </w:rPr>
        <w:t>，即，</w:t>
      </w:r>
      <w:r w:rsidR="00AA14E6">
        <w:t>database</w:t>
      </w:r>
      <w:r w:rsidR="00AA14E6">
        <w:rPr>
          <w:rFonts w:hint="eastAsia"/>
        </w:rPr>
        <w:t>的</w:t>
      </w:r>
      <w:r w:rsidR="00AA14E6">
        <w:t>Java</w:t>
      </w:r>
      <w:r w:rsidR="00AA14E6">
        <w:rPr>
          <w:rFonts w:hint="eastAsia"/>
        </w:rPr>
        <w:t>类类型的实例拥有一个方法名称为</w:t>
      </w:r>
      <w:r w:rsidR="00AA14E6">
        <w:t>getDriver()</w:t>
      </w:r>
      <w:r w:rsidR="00AA14E6">
        <w:rPr>
          <w:rFonts w:hint="eastAsia"/>
        </w:rPr>
        <w:t>的方法。</w:t>
      </w:r>
    </w:p>
    <w:p w14:paraId="38A802C9" w14:textId="48B84C8F" w:rsidR="005E7195" w:rsidRPr="00B770CE" w:rsidRDefault="00DE7CF5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List</w:t>
      </w:r>
      <w:r w:rsidR="005E7195" w:rsidRPr="00B770CE">
        <w:rPr>
          <w:b/>
          <w:sz w:val="28"/>
          <w:szCs w:val="28"/>
        </w:rPr>
        <w:t xml:space="preserve"> : add</w:t>
      </w:r>
      <w:r w:rsidR="005E7195" w:rsidRPr="00B770CE">
        <w:rPr>
          <w:rFonts w:hint="eastAsia"/>
          <w:b/>
          <w:sz w:val="28"/>
          <w:szCs w:val="28"/>
        </w:rPr>
        <w:t>属性</w:t>
      </w:r>
    </w:p>
    <w:p w14:paraId="1A6C883F" w14:textId="6C992FE0" w:rsidR="009B4B07" w:rsidRDefault="009B4B07" w:rsidP="004C4BFF">
      <w:pPr>
        <w:pStyle w:val="ab"/>
        <w:ind w:left="960"/>
      </w:pPr>
      <w:r>
        <w:rPr>
          <w:rFonts w:hint="eastAsia"/>
        </w:rPr>
        <w:t>当节点的</w:t>
      </w:r>
      <w:r>
        <w:t>Java</w:t>
      </w:r>
      <w:r>
        <w:rPr>
          <w:rFonts w:hint="eastAsia"/>
        </w:rPr>
        <w:t>类类型为</w:t>
      </w:r>
      <w:r>
        <w:rPr>
          <w:rFonts w:hint="eastAsia"/>
        </w:rPr>
        <w:t xml:space="preserve"> </w:t>
      </w:r>
      <w:r>
        <w:t>java.util.</w:t>
      </w:r>
      <w:r>
        <w:rPr>
          <w:rFonts w:hint="eastAsia"/>
        </w:rPr>
        <w:t>List</w:t>
      </w:r>
      <w:r>
        <w:rPr>
          <w:rFonts w:hint="eastAsia"/>
        </w:rPr>
        <w:t>类型时，可以使用此节点属性</w:t>
      </w:r>
      <w:r w:rsidR="00EE33AA">
        <w:rPr>
          <w:rFonts w:hint="eastAsia"/>
        </w:rPr>
        <w:t>，这是一个隐含属性，即，在实例开发中，不用标明此属性</w:t>
      </w:r>
      <w:r>
        <w:rPr>
          <w:rFonts w:hint="eastAsia"/>
        </w:rPr>
        <w:t>。</w:t>
      </w:r>
      <w:r w:rsidR="00106A68">
        <w:rPr>
          <w:rFonts w:hint="eastAsia"/>
        </w:rPr>
        <w:t>它表示子节点使用父节点的</w:t>
      </w:r>
      <w:r w:rsidR="00106A68">
        <w:t>add</w:t>
      </w:r>
      <w:r w:rsidR="00106A68">
        <w:rPr>
          <w:rFonts w:hint="eastAsia"/>
        </w:rPr>
        <w:t>方法填充</w:t>
      </w:r>
      <w:r w:rsidR="00106A68">
        <w:t>java.util.List</w:t>
      </w:r>
      <w:r w:rsidR="00106A68">
        <w:rPr>
          <w:rFonts w:hint="eastAsia"/>
        </w:rPr>
        <w:t>集合。</w:t>
      </w:r>
    </w:p>
    <w:p w14:paraId="37F155A5" w14:textId="04E446BB" w:rsidR="00A41BFC" w:rsidRDefault="00386A3C" w:rsidP="004C4BFF">
      <w:pPr>
        <w:pStyle w:val="ab"/>
        <w:ind w:left="960"/>
      </w:pPr>
      <w:r>
        <w:rPr>
          <w:rFonts w:hint="eastAsia"/>
        </w:rPr>
        <w:t>举例</w:t>
      </w:r>
      <w:r>
        <w:t>1.2</w:t>
      </w:r>
    </w:p>
    <w:p w14:paraId="0B1377B6" w14:textId="232070D6" w:rsidR="00386A3C" w:rsidRDefault="002452D7" w:rsidP="004C4BFF">
      <w:pPr>
        <w:pStyle w:val="ab"/>
        <w:ind w:left="960"/>
      </w:pPr>
      <w:r>
        <w:t>&lt;import name=”dates” class=”java.util.ArrayList”&gt;</w:t>
      </w:r>
    </w:p>
    <w:p w14:paraId="5880BCCB" w14:textId="77777777" w:rsidR="002452D7" w:rsidRDefault="002452D7" w:rsidP="004C4BFF">
      <w:pPr>
        <w:pStyle w:val="ab"/>
        <w:ind w:left="960"/>
      </w:pPr>
      <w:r>
        <w:t>&lt;import name=”date” class=”com.hy.common.Date”&gt;</w:t>
      </w:r>
    </w:p>
    <w:p w14:paraId="07722FBA" w14:textId="656C8DFD" w:rsidR="002452D7" w:rsidRDefault="009954DD" w:rsidP="004C4BFF">
      <w:pPr>
        <w:pStyle w:val="ab"/>
        <w:ind w:left="960"/>
      </w:pPr>
      <w:r>
        <w:t>&lt;</w:t>
      </w:r>
      <w:r w:rsidRPr="00E731FD">
        <w:rPr>
          <w:b/>
          <w:color w:val="3366FF"/>
        </w:rPr>
        <w:t>dates</w:t>
      </w:r>
      <w:r>
        <w:t>&gt;</w:t>
      </w:r>
    </w:p>
    <w:p w14:paraId="00899049" w14:textId="66F7FFE7" w:rsidR="009954DD" w:rsidRDefault="009954DD" w:rsidP="004C4BFF">
      <w:pPr>
        <w:pStyle w:val="ab"/>
        <w:ind w:left="960"/>
      </w:pPr>
      <w:r>
        <w:tab/>
        <w:t>&lt;date id=”minDate”&gt;</w:t>
      </w:r>
    </w:p>
    <w:p w14:paraId="308118B4" w14:textId="518E9830" w:rsidR="009954DD" w:rsidRDefault="009954DD" w:rsidP="004C4BFF">
      <w:pPr>
        <w:pStyle w:val="ab"/>
        <w:ind w:left="960"/>
      </w:pPr>
      <w:r>
        <w:tab/>
      </w:r>
      <w:r>
        <w:tab/>
        <w:t>&lt;year&gt;</w:t>
      </w:r>
      <w:r w:rsidR="004A68A5">
        <w:t>1983</w:t>
      </w:r>
      <w:r>
        <w:t>&lt;/year&gt;</w:t>
      </w:r>
    </w:p>
    <w:p w14:paraId="5FB28221" w14:textId="7F746CDB" w:rsidR="009954DD" w:rsidRDefault="009954DD" w:rsidP="004C4BFF">
      <w:pPr>
        <w:pStyle w:val="ab"/>
        <w:ind w:left="960" w:firstLine="480"/>
      </w:pPr>
      <w:r>
        <w:t>&lt;/date&gt;</w:t>
      </w:r>
    </w:p>
    <w:p w14:paraId="6BECC969" w14:textId="227A9214" w:rsidR="009C4878" w:rsidRDefault="009C4878" w:rsidP="004C4BFF">
      <w:pPr>
        <w:pStyle w:val="ab"/>
        <w:ind w:left="960" w:firstLine="480"/>
      </w:pPr>
      <w:r>
        <w:t>&lt;date id=”maxDate”&gt;</w:t>
      </w:r>
    </w:p>
    <w:p w14:paraId="58919A1C" w14:textId="64D1F7B7" w:rsidR="009C4878" w:rsidRDefault="009C4878" w:rsidP="004C4BFF">
      <w:pPr>
        <w:pStyle w:val="ab"/>
        <w:ind w:left="960" w:firstLine="480"/>
      </w:pPr>
      <w:r>
        <w:tab/>
        <w:t>&lt;year&gt;2100&lt;/year&gt;</w:t>
      </w:r>
    </w:p>
    <w:p w14:paraId="5342CD26" w14:textId="44C51A5F" w:rsidR="009C4878" w:rsidRDefault="009C4878" w:rsidP="004C4BFF">
      <w:pPr>
        <w:pStyle w:val="ab"/>
        <w:ind w:left="960" w:firstLine="480"/>
      </w:pPr>
      <w:r>
        <w:t>&lt;/date&gt;</w:t>
      </w:r>
    </w:p>
    <w:p w14:paraId="7A493469" w14:textId="109007D7" w:rsidR="009954DD" w:rsidRDefault="009954DD" w:rsidP="004C4BFF">
      <w:pPr>
        <w:pStyle w:val="ab"/>
        <w:ind w:left="960"/>
      </w:pPr>
      <w:r>
        <w:t>&lt;/</w:t>
      </w:r>
      <w:r w:rsidRPr="00E731FD">
        <w:rPr>
          <w:b/>
          <w:color w:val="3366FF"/>
        </w:rPr>
        <w:t>dates</w:t>
      </w:r>
      <w:r>
        <w:t>&gt;</w:t>
      </w:r>
    </w:p>
    <w:p w14:paraId="6ABB0C34" w14:textId="1CB9FC9B" w:rsidR="00E731FD" w:rsidRDefault="00E731FD" w:rsidP="004C4BFF">
      <w:pPr>
        <w:pStyle w:val="ab"/>
        <w:ind w:left="960"/>
      </w:pPr>
      <w:r>
        <w:rPr>
          <w:rFonts w:hint="eastAsia"/>
        </w:rPr>
        <w:t>上面的举例中</w:t>
      </w:r>
      <w:r>
        <w:t>&lt;dates&gt;</w:t>
      </w:r>
      <w:r>
        <w:rPr>
          <w:rFonts w:hint="eastAsia"/>
        </w:rPr>
        <w:t>是一个</w:t>
      </w:r>
      <w:r>
        <w:t>java.util.List</w:t>
      </w:r>
      <w:r>
        <w:rPr>
          <w:rFonts w:hint="eastAsia"/>
        </w:rPr>
        <w:t>集合。默认使用</w:t>
      </w:r>
      <w:r>
        <w:t>List.add(o)</w:t>
      </w:r>
      <w:r>
        <w:rPr>
          <w:rFonts w:hint="eastAsia"/>
        </w:rPr>
        <w:t>方法将</w:t>
      </w:r>
      <w:r>
        <w:t>&lt;date&gt;</w:t>
      </w:r>
      <w:r>
        <w:rPr>
          <w:rFonts w:hint="eastAsia"/>
        </w:rPr>
        <w:t>节点</w:t>
      </w:r>
      <w:r w:rsidR="00920CCE">
        <w:rPr>
          <w:rFonts w:hint="eastAsia"/>
        </w:rPr>
        <w:t>实例化的对象</w:t>
      </w:r>
      <w:r>
        <w:rPr>
          <w:rFonts w:hint="eastAsia"/>
        </w:rPr>
        <w:t>添加到集合中。</w:t>
      </w:r>
    </w:p>
    <w:p w14:paraId="4FE5B97A" w14:textId="3AD9AC99" w:rsidR="00425C47" w:rsidRPr="00B770CE" w:rsidRDefault="00425C47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Constructor</w:t>
      </w:r>
      <w:r w:rsidR="00DB0583" w:rsidRPr="00B770CE">
        <w:rPr>
          <w:rFonts w:hint="eastAsia"/>
          <w:b/>
          <w:sz w:val="28"/>
          <w:szCs w:val="28"/>
        </w:rPr>
        <w:t>标记</w:t>
      </w:r>
    </w:p>
    <w:p w14:paraId="74F00D73" w14:textId="0B0E2BC4" w:rsidR="00AD0351" w:rsidRDefault="00C75BC0" w:rsidP="004C4BFF">
      <w:pPr>
        <w:pStyle w:val="ab"/>
        <w:ind w:left="960"/>
      </w:pPr>
      <w:r>
        <w:rPr>
          <w:rFonts w:hint="eastAsia"/>
        </w:rPr>
        <w:t>复杂构造器</w:t>
      </w:r>
      <w:r w:rsidR="00CA19C6">
        <w:rPr>
          <w:rFonts w:hint="eastAsia"/>
        </w:rPr>
        <w:t>的节点</w:t>
      </w:r>
      <w:r>
        <w:rPr>
          <w:rFonts w:hint="eastAsia"/>
        </w:rPr>
        <w:t>标记。</w:t>
      </w:r>
      <w:r w:rsidR="00AD0351">
        <w:rPr>
          <w:rFonts w:hint="eastAsia"/>
        </w:rPr>
        <w:t>当</w:t>
      </w:r>
      <w:r w:rsidR="00AD0351">
        <w:t>Java</w:t>
      </w:r>
      <w:r w:rsidR="00AD0351">
        <w:rPr>
          <w:rFonts w:hint="eastAsia"/>
        </w:rPr>
        <w:t>类型的实例在构造时，需要使用非默认（即有入参的）的构造时，使用</w:t>
      </w:r>
      <w:r w:rsidR="00AD0351">
        <w:t>&lt;Constructor&gt;</w:t>
      </w:r>
      <w:r w:rsidR="00AD0351">
        <w:rPr>
          <w:rFonts w:hint="eastAsia"/>
        </w:rPr>
        <w:t>标记来配置。</w:t>
      </w:r>
    </w:p>
    <w:p w14:paraId="214A3545" w14:textId="77777777" w:rsidR="00FE20A2" w:rsidRDefault="00B36B76" w:rsidP="004C4BFF">
      <w:pPr>
        <w:pStyle w:val="ab"/>
        <w:ind w:left="960"/>
      </w:pPr>
      <w:r>
        <w:t>Constructor</w:t>
      </w:r>
      <w:r>
        <w:rPr>
          <w:rFonts w:hint="eastAsia"/>
        </w:rPr>
        <w:t>标记的语法为：</w:t>
      </w:r>
    </w:p>
    <w:p w14:paraId="78C67A72" w14:textId="36EA61A6" w:rsidR="00B36B76" w:rsidRDefault="00B36B76" w:rsidP="004C4BFF">
      <w:pPr>
        <w:pStyle w:val="ab"/>
        <w:ind w:left="960"/>
      </w:pPr>
      <w:r>
        <w:rPr>
          <w:rFonts w:hint="eastAsia"/>
        </w:rPr>
        <w:t>&lt;XXX&gt;</w:t>
      </w:r>
      <w:r>
        <w:t>&lt;</w:t>
      </w:r>
      <w:r w:rsidRPr="00B36B76">
        <w:t xml:space="preserve"> </w:t>
      </w:r>
      <w:r>
        <w:t>Constructor&gt;</w:t>
      </w:r>
      <w:r>
        <w:rPr>
          <w:rFonts w:hint="eastAsia"/>
        </w:rPr>
        <w:t>&lt;param1&gt;</w:t>
      </w:r>
      <w:r>
        <w:t>…</w:t>
      </w:r>
      <w:r>
        <w:rPr>
          <w:rFonts w:hint="eastAsia"/>
        </w:rPr>
        <w:t>&lt;/param1&gt;</w:t>
      </w:r>
      <w:r>
        <w:t>…</w:t>
      </w:r>
      <w:r>
        <w:rPr>
          <w:rFonts w:hint="eastAsia"/>
        </w:rPr>
        <w:t>&lt;paramN&gt;</w:t>
      </w:r>
      <w:r>
        <w:t>…</w:t>
      </w:r>
      <w:r>
        <w:rPr>
          <w:rFonts w:hint="eastAsia"/>
        </w:rPr>
        <w:t>&lt;/paramN&gt;&lt;/</w:t>
      </w:r>
      <w:r w:rsidRPr="00B36B76">
        <w:t xml:space="preserve"> </w:t>
      </w:r>
      <w:r>
        <w:t>Constructor</w:t>
      </w:r>
      <w:r>
        <w:rPr>
          <w:rFonts w:hint="eastAsia"/>
        </w:rPr>
        <w:t>&gt;&lt;/XXX&gt;</w:t>
      </w:r>
    </w:p>
    <w:p w14:paraId="233B04D7" w14:textId="7225464A" w:rsidR="00C75BC0" w:rsidRDefault="00292C1D" w:rsidP="004C4BFF">
      <w:pPr>
        <w:pStyle w:val="ab"/>
        <w:ind w:left="960"/>
      </w:pPr>
      <w:r>
        <w:rPr>
          <w:rFonts w:hint="eastAsia"/>
        </w:rPr>
        <w:t>举例</w:t>
      </w:r>
      <w:r>
        <w:t>1.3</w:t>
      </w:r>
    </w:p>
    <w:p w14:paraId="79FC3931" w14:textId="35954882" w:rsidR="008A3E5D" w:rsidRDefault="008A3E5D" w:rsidP="004C4BFF">
      <w:pPr>
        <w:pStyle w:val="ab"/>
        <w:ind w:left="960"/>
      </w:pPr>
      <w:r>
        <w:t>&lt;import name=”dimension” class=”java.awt.Dimension” /&gt;</w:t>
      </w:r>
    </w:p>
    <w:p w14:paraId="3974F77A" w14:textId="3319F388" w:rsidR="003B6FC2" w:rsidRDefault="008A3E5D" w:rsidP="004C4BFF">
      <w:pPr>
        <w:pStyle w:val="ab"/>
        <w:ind w:left="960"/>
      </w:pPr>
      <w:r>
        <w:t>&lt;dimension&gt;</w:t>
      </w:r>
    </w:p>
    <w:p w14:paraId="67A433EA" w14:textId="42A4784F" w:rsidR="00B57CF7" w:rsidRDefault="00B57CF7" w:rsidP="004C4BFF">
      <w:pPr>
        <w:pStyle w:val="ab"/>
        <w:ind w:left="960"/>
      </w:pPr>
      <w:r>
        <w:tab/>
        <w:t>&lt;</w:t>
      </w:r>
      <w:r w:rsidRPr="007050D7">
        <w:rPr>
          <w:b/>
          <w:color w:val="3366FF"/>
        </w:rPr>
        <w:t>constructor</w:t>
      </w:r>
      <w:r>
        <w:t>&gt;</w:t>
      </w:r>
    </w:p>
    <w:p w14:paraId="0C61650D" w14:textId="3AA84CBC" w:rsidR="007C43B4" w:rsidRDefault="007C43B4" w:rsidP="004C4BFF">
      <w:pPr>
        <w:pStyle w:val="ab"/>
        <w:ind w:leftChars="580" w:left="1160"/>
      </w:pPr>
      <w:r>
        <w:tab/>
      </w:r>
      <w:r w:rsidR="00B57CF7">
        <w:tab/>
      </w:r>
      <w:r>
        <w:t>&lt;</w:t>
      </w:r>
      <w:r w:rsidR="0000453A">
        <w:t>int&gt;40&lt;/int&gt;</w:t>
      </w:r>
    </w:p>
    <w:p w14:paraId="07EB325B" w14:textId="6594A08F" w:rsidR="0000453A" w:rsidRDefault="0000453A" w:rsidP="004C4BFF">
      <w:pPr>
        <w:pStyle w:val="ab"/>
        <w:ind w:leftChars="580" w:left="1160"/>
      </w:pPr>
      <w:r>
        <w:tab/>
      </w:r>
      <w:r w:rsidR="00B57CF7">
        <w:tab/>
      </w:r>
      <w:r>
        <w:t>&lt;int&gt;36&lt;/int&gt;</w:t>
      </w:r>
    </w:p>
    <w:p w14:paraId="11E08D1B" w14:textId="6E9201A6" w:rsidR="00B57CF7" w:rsidRDefault="00B57CF7" w:rsidP="004C4BFF">
      <w:pPr>
        <w:pStyle w:val="ab"/>
      </w:pPr>
      <w:r>
        <w:tab/>
      </w:r>
      <w:r>
        <w:tab/>
        <w:t>&lt;/</w:t>
      </w:r>
      <w:r w:rsidRPr="007050D7">
        <w:rPr>
          <w:b/>
          <w:color w:val="3366FF"/>
        </w:rPr>
        <w:t>constructor</w:t>
      </w:r>
      <w:r>
        <w:t>&gt;</w:t>
      </w:r>
    </w:p>
    <w:p w14:paraId="5666716B" w14:textId="05A08433" w:rsidR="008A3E5D" w:rsidRDefault="008A3E5D" w:rsidP="004C4BFF">
      <w:pPr>
        <w:pStyle w:val="ab"/>
        <w:ind w:left="960"/>
      </w:pPr>
      <w:r>
        <w:t>&lt;/dimension&gt;</w:t>
      </w:r>
    </w:p>
    <w:p w14:paraId="6FF67EA6" w14:textId="77777777" w:rsidR="009A6BAA" w:rsidRDefault="009A6BAA" w:rsidP="004C4BFF">
      <w:pPr>
        <w:pStyle w:val="ab"/>
        <w:ind w:left="960"/>
      </w:pPr>
      <w:r>
        <w:rPr>
          <w:rFonts w:hint="eastAsia"/>
        </w:rPr>
        <w:t>上面的举例翻译成</w:t>
      </w:r>
      <w:r>
        <w:t>Java</w:t>
      </w:r>
      <w:r>
        <w:rPr>
          <w:rFonts w:hint="eastAsia"/>
        </w:rPr>
        <w:t>代码如下：</w:t>
      </w:r>
    </w:p>
    <w:p w14:paraId="2C32CF4F" w14:textId="0958E1BD" w:rsidR="00126CEE" w:rsidRDefault="00126CEE" w:rsidP="004C4BFF">
      <w:pPr>
        <w:pStyle w:val="ab"/>
        <w:ind w:left="960" w:firstLine="480"/>
      </w:pPr>
      <w:r>
        <w:t xml:space="preserve"> java.awt.</w:t>
      </w:r>
      <w:r w:rsidRPr="00126CEE">
        <w:t xml:space="preserve"> </w:t>
      </w:r>
      <w:r>
        <w:t>Dimension v_Dimension = new java.awt.Dimension(40 ,3</w:t>
      </w:r>
      <w:r w:rsidR="00E5407C">
        <w:t>6</w:t>
      </w:r>
      <w:r>
        <w:t>);</w:t>
      </w:r>
    </w:p>
    <w:p w14:paraId="476A40B9" w14:textId="379C1804" w:rsidR="00B03057" w:rsidRPr="00B770CE" w:rsidRDefault="00B03057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XJava : class</w:t>
      </w:r>
      <w:r w:rsidRPr="00B770CE">
        <w:rPr>
          <w:rFonts w:hint="eastAsia"/>
          <w:b/>
          <w:sz w:val="28"/>
          <w:szCs w:val="28"/>
        </w:rPr>
        <w:t>属性</w:t>
      </w:r>
    </w:p>
    <w:p w14:paraId="7A601CE3" w14:textId="395946F8" w:rsidR="009454B2" w:rsidRDefault="003D4610" w:rsidP="004C4BFF">
      <w:pPr>
        <w:pStyle w:val="ab"/>
        <w:ind w:left="960"/>
      </w:pPr>
      <w:r>
        <w:rPr>
          <w:rFonts w:hint="eastAsia"/>
        </w:rPr>
        <w:t>此属性是一个通用节点</w:t>
      </w:r>
      <w:r w:rsidR="00B174BE">
        <w:rPr>
          <w:rFonts w:hint="eastAsia"/>
        </w:rPr>
        <w:t>属性。表示当前</w:t>
      </w:r>
      <w:r w:rsidR="00B174BE">
        <w:t>xml</w:t>
      </w:r>
      <w:r w:rsidR="00B174BE">
        <w:rPr>
          <w:rFonts w:hint="eastAsia"/>
        </w:rPr>
        <w:t>节点的</w:t>
      </w:r>
      <w:r w:rsidR="00B174BE">
        <w:t>Java</w:t>
      </w:r>
      <w:r w:rsidR="00B174BE">
        <w:rPr>
          <w:rFonts w:hint="eastAsia"/>
        </w:rPr>
        <w:t>类类型。</w:t>
      </w:r>
      <w:r w:rsidR="0002792D">
        <w:rPr>
          <w:rFonts w:hint="eastAsia"/>
        </w:rPr>
        <w:t>当不使用</w:t>
      </w:r>
      <w:r w:rsidR="0002792D">
        <w:t>&lt;import&gt;</w:t>
      </w:r>
      <w:r w:rsidR="0002792D">
        <w:rPr>
          <w:rFonts w:hint="eastAsia"/>
        </w:rPr>
        <w:t>引包节点时，对于个别节点可以使用此属性</w:t>
      </w:r>
      <w:r w:rsidR="00944BA5">
        <w:rPr>
          <w:rFonts w:hint="eastAsia"/>
        </w:rPr>
        <w:t>指明节点的</w:t>
      </w:r>
      <w:r w:rsidR="00944BA5">
        <w:t>Java</w:t>
      </w:r>
      <w:r w:rsidR="00944BA5">
        <w:rPr>
          <w:rFonts w:hint="eastAsia"/>
        </w:rPr>
        <w:t>类类型</w:t>
      </w:r>
      <w:r w:rsidR="0002792D">
        <w:rPr>
          <w:rFonts w:hint="eastAsia"/>
        </w:rPr>
        <w:t>。</w:t>
      </w:r>
    </w:p>
    <w:p w14:paraId="6386CCB5" w14:textId="6CC5866D" w:rsidR="00B57CF7" w:rsidRDefault="00B57CF7" w:rsidP="004C4BFF">
      <w:pPr>
        <w:pStyle w:val="ab"/>
        <w:ind w:left="960"/>
      </w:pPr>
      <w:r>
        <w:rPr>
          <w:rFonts w:hint="eastAsia"/>
        </w:rPr>
        <w:t>举例</w:t>
      </w:r>
      <w:r>
        <w:t>1.4</w:t>
      </w:r>
    </w:p>
    <w:p w14:paraId="54007DA7" w14:textId="4414C91D" w:rsidR="00A95C2D" w:rsidRDefault="00A95C2D" w:rsidP="004C4BFF">
      <w:pPr>
        <w:pStyle w:val="ab"/>
        <w:ind w:left="960"/>
      </w:pPr>
      <w:r>
        <w:t xml:space="preserve">&lt;dimension </w:t>
      </w:r>
      <w:r w:rsidRPr="00A95C2D">
        <w:rPr>
          <w:b/>
          <w:color w:val="3366FF"/>
        </w:rPr>
        <w:t>class=”java.awt.Dimension”</w:t>
      </w:r>
      <w:r>
        <w:t>&gt;</w:t>
      </w:r>
    </w:p>
    <w:p w14:paraId="31E15BB7" w14:textId="77777777" w:rsidR="00A95C2D" w:rsidRDefault="00A95C2D" w:rsidP="004C4BFF">
      <w:pPr>
        <w:pStyle w:val="ab"/>
        <w:ind w:left="960"/>
      </w:pPr>
      <w:r>
        <w:tab/>
        <w:t>&lt;</w:t>
      </w:r>
      <w:r w:rsidRPr="00A95C2D">
        <w:t>constructor</w:t>
      </w:r>
      <w:r>
        <w:t>&gt;</w:t>
      </w:r>
    </w:p>
    <w:p w14:paraId="2D885279" w14:textId="77777777" w:rsidR="00A95C2D" w:rsidRDefault="00A95C2D" w:rsidP="004C4BFF">
      <w:pPr>
        <w:pStyle w:val="ab"/>
        <w:ind w:leftChars="580" w:left="1160"/>
      </w:pPr>
      <w:r>
        <w:tab/>
      </w:r>
      <w:r>
        <w:tab/>
        <w:t>&lt;int&gt;40&lt;/int&gt;</w:t>
      </w:r>
    </w:p>
    <w:p w14:paraId="61D0C160" w14:textId="77777777" w:rsidR="00A95C2D" w:rsidRDefault="00A95C2D" w:rsidP="004C4BFF">
      <w:pPr>
        <w:pStyle w:val="ab"/>
        <w:ind w:leftChars="580" w:left="1160"/>
      </w:pPr>
      <w:r>
        <w:tab/>
      </w:r>
      <w:r>
        <w:tab/>
        <w:t>&lt;int&gt;36&lt;/int&gt;</w:t>
      </w:r>
    </w:p>
    <w:p w14:paraId="20975C6A" w14:textId="77777777" w:rsidR="00A95C2D" w:rsidRDefault="00A95C2D" w:rsidP="004C4BFF">
      <w:pPr>
        <w:pStyle w:val="ab"/>
      </w:pPr>
      <w:r>
        <w:tab/>
      </w:r>
      <w:r>
        <w:tab/>
        <w:t>&lt;/</w:t>
      </w:r>
      <w:r w:rsidRPr="00A95C2D">
        <w:t>constructor</w:t>
      </w:r>
      <w:r>
        <w:t>&gt;</w:t>
      </w:r>
    </w:p>
    <w:p w14:paraId="69C10E7F" w14:textId="77777777" w:rsidR="00A95C2D" w:rsidRDefault="00A95C2D" w:rsidP="004C4BFF">
      <w:pPr>
        <w:pStyle w:val="ab"/>
        <w:ind w:left="960"/>
      </w:pPr>
      <w:r>
        <w:t>&lt;/dimension&gt;</w:t>
      </w:r>
    </w:p>
    <w:p w14:paraId="70C2E42D" w14:textId="35006B90" w:rsidR="00B57CF7" w:rsidRDefault="00DA361B" w:rsidP="004C4BFF">
      <w:pPr>
        <w:pStyle w:val="ab"/>
        <w:ind w:left="960"/>
      </w:pPr>
      <w:r>
        <w:rPr>
          <w:rFonts w:hint="eastAsia"/>
        </w:rPr>
        <w:t>上面的举例</w:t>
      </w:r>
      <w:r>
        <w:rPr>
          <w:rFonts w:hint="eastAsia"/>
        </w:rPr>
        <w:t>1.4</w:t>
      </w:r>
      <w:r>
        <w:rPr>
          <w:rFonts w:hint="eastAsia"/>
        </w:rPr>
        <w:t>与举例</w:t>
      </w:r>
      <w:r>
        <w:t>1.</w:t>
      </w:r>
      <w:r>
        <w:rPr>
          <w:rFonts w:hint="eastAsia"/>
        </w:rPr>
        <w:t>3</w:t>
      </w:r>
      <w:r>
        <w:rPr>
          <w:rFonts w:hint="eastAsia"/>
        </w:rPr>
        <w:t>是实现了相同的功能。</w:t>
      </w:r>
      <w:r w:rsidR="00735ADB">
        <w:rPr>
          <w:rFonts w:hint="eastAsia"/>
        </w:rPr>
        <w:t>但，我们没有对</w:t>
      </w:r>
      <w:r w:rsidR="00735ADB">
        <w:t>Dimension</w:t>
      </w:r>
      <w:r w:rsidR="00735ADB">
        <w:rPr>
          <w:rFonts w:hint="eastAsia"/>
        </w:rPr>
        <w:t>引包，当我们个别方法使用一下</w:t>
      </w:r>
      <w:r w:rsidR="00735ADB">
        <w:t>java.awt.Dimension</w:t>
      </w:r>
      <w:r w:rsidR="00735ADB">
        <w:rPr>
          <w:rFonts w:hint="eastAsia"/>
        </w:rPr>
        <w:t>类时，这样的写法更加的方便。</w:t>
      </w:r>
    </w:p>
    <w:p w14:paraId="248B61B9" w14:textId="07598779" w:rsidR="003A6A74" w:rsidRPr="00B770CE" w:rsidRDefault="003A6A74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XJava : setter</w:t>
      </w:r>
      <w:r w:rsidRPr="00B770CE">
        <w:rPr>
          <w:rFonts w:hint="eastAsia"/>
          <w:b/>
          <w:sz w:val="28"/>
          <w:szCs w:val="28"/>
        </w:rPr>
        <w:t>属性</w:t>
      </w:r>
    </w:p>
    <w:p w14:paraId="0C361EBF" w14:textId="02AE0D65" w:rsidR="003D4610" w:rsidRDefault="003D4610" w:rsidP="004C4BFF">
      <w:pPr>
        <w:pStyle w:val="ab"/>
        <w:ind w:left="960"/>
      </w:pPr>
      <w:r>
        <w:rPr>
          <w:rFonts w:hint="eastAsia"/>
        </w:rPr>
        <w:t>此属性是个通用节点属性。表示</w:t>
      </w:r>
      <w:r w:rsidR="00E858EF">
        <w:rPr>
          <w:rFonts w:hint="eastAsia"/>
        </w:rPr>
        <w:t>父节点添加子节点的</w:t>
      </w:r>
      <w:r w:rsidR="00E858EF">
        <w:t>Java</w:t>
      </w:r>
      <w:r w:rsidR="00E858EF">
        <w:rPr>
          <w:rFonts w:hint="eastAsia"/>
        </w:rPr>
        <w:t>方法名称</w:t>
      </w:r>
      <w:r w:rsidR="00750001">
        <w:rPr>
          <w:rFonts w:hint="eastAsia"/>
        </w:rPr>
        <w:t>。入参数量只能是一个。</w:t>
      </w:r>
      <w:r w:rsidR="006B6D29">
        <w:rPr>
          <w:rFonts w:hint="eastAsia"/>
        </w:rPr>
        <w:t>其</w:t>
      </w:r>
      <w:r w:rsidR="006B6D29">
        <w:t>List:add</w:t>
      </w:r>
      <w:r w:rsidR="006B6D29">
        <w:rPr>
          <w:rFonts w:hint="eastAsia"/>
        </w:rPr>
        <w:t>属性就是</w:t>
      </w:r>
      <w:r w:rsidR="006B6D29">
        <w:t>XJava:setter</w:t>
      </w:r>
      <w:r w:rsidR="006B6D29">
        <w:rPr>
          <w:rFonts w:hint="eastAsia"/>
        </w:rPr>
        <w:t>的一种特殊化实现。</w:t>
      </w:r>
    </w:p>
    <w:p w14:paraId="53BBD7B6" w14:textId="79BC4527" w:rsidR="00890E72" w:rsidRDefault="00890E72" w:rsidP="004C4BFF">
      <w:pPr>
        <w:pStyle w:val="ab"/>
        <w:ind w:left="960"/>
      </w:pPr>
      <w:r>
        <w:rPr>
          <w:rFonts w:hint="eastAsia"/>
        </w:rPr>
        <w:t>举例</w:t>
      </w:r>
      <w:r>
        <w:rPr>
          <w:rFonts w:hint="eastAsia"/>
        </w:rPr>
        <w:t>1.5</w:t>
      </w:r>
    </w:p>
    <w:p w14:paraId="725F2631" w14:textId="3296D90B" w:rsidR="00585F5B" w:rsidRDefault="00585F5B" w:rsidP="004C4BFF">
      <w:pPr>
        <w:pStyle w:val="ab"/>
        <w:ind w:left="960"/>
      </w:pPr>
      <w:r>
        <w:t>&lt;import name=”XPanel” class=”javax.swing.JPanel” /&gt;</w:t>
      </w:r>
    </w:p>
    <w:p w14:paraId="2F0B3882" w14:textId="25369179" w:rsidR="00CA029F" w:rsidRDefault="00CA029F" w:rsidP="004C4BFF">
      <w:pPr>
        <w:pStyle w:val="ab"/>
        <w:ind w:left="960"/>
      </w:pPr>
      <w:r>
        <w:t>&lt;import name=”XLabel” class=”javax.swing.JLabel” /&gt;</w:t>
      </w:r>
    </w:p>
    <w:p w14:paraId="30370B5F" w14:textId="10F5E4E5" w:rsidR="00025741" w:rsidRDefault="00025741" w:rsidP="004C4BFF">
      <w:pPr>
        <w:pStyle w:val="ab"/>
        <w:ind w:left="960"/>
      </w:pPr>
      <w:r>
        <w:t>&lt;import name=”XTextField” class=”javax.swing.JTextField” /&gt;</w:t>
      </w:r>
    </w:p>
    <w:p w14:paraId="443D840E" w14:textId="765F5009" w:rsidR="00371F13" w:rsidRDefault="00371F13" w:rsidP="004C4BFF">
      <w:pPr>
        <w:pStyle w:val="ab"/>
        <w:ind w:left="960"/>
      </w:pPr>
      <w:r>
        <w:t>&lt;import name=”flowLayout”  class=”java.awt.FlowLayout” /&gt;</w:t>
      </w:r>
    </w:p>
    <w:p w14:paraId="3DC94159" w14:textId="191D54C9" w:rsidR="00092190" w:rsidRDefault="00092190" w:rsidP="004C4BFF">
      <w:pPr>
        <w:pStyle w:val="ab"/>
        <w:ind w:left="960"/>
      </w:pPr>
      <w:r>
        <w:t xml:space="preserve">&lt;XPanel </w:t>
      </w:r>
      <w:r w:rsidRPr="00630684">
        <w:rPr>
          <w:b/>
          <w:color w:val="3366FF"/>
        </w:rPr>
        <w:t>setter=”add”</w:t>
      </w:r>
      <w:r>
        <w:t>&gt;</w:t>
      </w:r>
    </w:p>
    <w:p w14:paraId="568AAED4" w14:textId="2B775E90" w:rsidR="00371F13" w:rsidRDefault="00371F13" w:rsidP="004C4BFF">
      <w:pPr>
        <w:pStyle w:val="ab"/>
        <w:ind w:left="960"/>
      </w:pPr>
      <w:r>
        <w:tab/>
      </w:r>
      <w:r w:rsidR="00497E29">
        <w:t>&lt;layout&gt;</w:t>
      </w:r>
    </w:p>
    <w:p w14:paraId="052DE023" w14:textId="3D3EBA22" w:rsidR="00497E29" w:rsidRDefault="00497E29" w:rsidP="004C4BFF">
      <w:pPr>
        <w:pStyle w:val="ab"/>
        <w:ind w:left="960"/>
      </w:pPr>
      <w:r>
        <w:tab/>
      </w:r>
      <w:r>
        <w:tab/>
        <w:t>&lt;flowLayout&gt;</w:t>
      </w:r>
    </w:p>
    <w:p w14:paraId="3CB9F40A" w14:textId="0E3939B1" w:rsidR="00497E29" w:rsidRDefault="00497E29" w:rsidP="004C4BFF">
      <w:pPr>
        <w:pStyle w:val="ab"/>
        <w:ind w:left="960"/>
      </w:pPr>
      <w:r>
        <w:tab/>
      </w:r>
      <w:r>
        <w:tab/>
      </w:r>
      <w:r>
        <w:tab/>
        <w:t>&lt;alignment ref=”this.LEFT”&gt;</w:t>
      </w:r>
    </w:p>
    <w:p w14:paraId="2496837B" w14:textId="46F193A5" w:rsidR="00497E29" w:rsidRDefault="00497E29" w:rsidP="004C4BFF">
      <w:pPr>
        <w:pStyle w:val="ab"/>
        <w:ind w:left="1680" w:firstLine="480"/>
      </w:pPr>
      <w:r>
        <w:t>&lt;/flowLayout&gt;</w:t>
      </w:r>
    </w:p>
    <w:p w14:paraId="689807FD" w14:textId="70EE688D" w:rsidR="00497E29" w:rsidRDefault="00497E29" w:rsidP="004C4BFF">
      <w:pPr>
        <w:pStyle w:val="ab"/>
        <w:ind w:left="960" w:firstLine="480"/>
      </w:pPr>
      <w:r>
        <w:t>&lt;/layout&gt;</w:t>
      </w:r>
    </w:p>
    <w:p w14:paraId="5735D7D7" w14:textId="4C3F7B49" w:rsidR="00092190" w:rsidRDefault="00092190" w:rsidP="004C4BFF">
      <w:pPr>
        <w:pStyle w:val="ab"/>
        <w:ind w:left="960"/>
      </w:pPr>
      <w:r>
        <w:tab/>
        <w:t>&lt;XLabel&gt;</w:t>
      </w:r>
    </w:p>
    <w:p w14:paraId="03BBAF11" w14:textId="3A1EA8B9" w:rsidR="00092190" w:rsidRDefault="00092190" w:rsidP="004C4BFF">
      <w:pPr>
        <w:pStyle w:val="ab"/>
        <w:ind w:left="960"/>
      </w:pPr>
      <w:r>
        <w:tab/>
      </w:r>
      <w:r>
        <w:tab/>
        <w:t>&lt;text&gt;</w:t>
      </w:r>
      <w:r>
        <w:rPr>
          <w:rFonts w:hint="eastAsia"/>
        </w:rPr>
        <w:t>江南</w:t>
      </w:r>
      <w:r>
        <w:t>Style</w:t>
      </w:r>
      <w:r>
        <w:rPr>
          <w:rFonts w:hint="eastAsia"/>
        </w:rPr>
        <w:t>的作者是谁？</w:t>
      </w:r>
      <w:r>
        <w:t>&lt;/text&gt;</w:t>
      </w:r>
    </w:p>
    <w:p w14:paraId="3A697B15" w14:textId="51354598" w:rsidR="00092190" w:rsidRDefault="00092190" w:rsidP="004C4BFF">
      <w:pPr>
        <w:pStyle w:val="ab"/>
        <w:ind w:left="960" w:firstLine="480"/>
      </w:pPr>
      <w:r>
        <w:t>&lt;/XLabel&gt;</w:t>
      </w:r>
    </w:p>
    <w:p w14:paraId="7FEC3E17" w14:textId="31959C58" w:rsidR="008845D0" w:rsidRDefault="008845D0" w:rsidP="004C4BFF">
      <w:pPr>
        <w:pStyle w:val="ab"/>
        <w:ind w:left="960" w:firstLine="480"/>
      </w:pPr>
      <w:r>
        <w:t>&lt;XTextField&gt;</w:t>
      </w:r>
    </w:p>
    <w:p w14:paraId="1D6FCBB4" w14:textId="2361C655" w:rsidR="008845D0" w:rsidRDefault="008845D0" w:rsidP="004C4BFF">
      <w:pPr>
        <w:pStyle w:val="ab"/>
        <w:ind w:left="960" w:firstLine="480"/>
      </w:pPr>
      <w:r>
        <w:tab/>
        <w:t>&lt;columns&gt;16&lt;/columns&gt;</w:t>
      </w:r>
    </w:p>
    <w:p w14:paraId="5BC8E182" w14:textId="38858BA4" w:rsidR="00C817A9" w:rsidRDefault="00C817A9" w:rsidP="004C4BFF">
      <w:pPr>
        <w:pStyle w:val="ab"/>
        <w:ind w:left="960" w:firstLine="480"/>
      </w:pPr>
      <w:r>
        <w:tab/>
        <w:t>&lt;toolTipText&gt;</w:t>
      </w:r>
      <w:r>
        <w:rPr>
          <w:rFonts w:hint="eastAsia"/>
        </w:rPr>
        <w:t>江南</w:t>
      </w:r>
      <w:r>
        <w:t>Style</w:t>
      </w:r>
      <w:r>
        <w:rPr>
          <w:rFonts w:hint="eastAsia"/>
        </w:rPr>
        <w:t>的作者是谁？</w:t>
      </w:r>
      <w:r>
        <w:t>&lt;/toolTipText&gt;</w:t>
      </w:r>
    </w:p>
    <w:p w14:paraId="539B9CEE" w14:textId="13E042CF" w:rsidR="008845D0" w:rsidRDefault="008845D0" w:rsidP="004C4BFF">
      <w:pPr>
        <w:pStyle w:val="ab"/>
        <w:ind w:left="960" w:firstLine="480"/>
      </w:pPr>
      <w:r>
        <w:t>&lt;/XTextField&gt;</w:t>
      </w:r>
    </w:p>
    <w:p w14:paraId="154A57B2" w14:textId="601315BD" w:rsidR="00092190" w:rsidRDefault="00092190" w:rsidP="004C4BFF">
      <w:pPr>
        <w:pStyle w:val="ab"/>
        <w:ind w:left="960"/>
      </w:pPr>
      <w:r>
        <w:t>&lt;/XPanel&gt;</w:t>
      </w:r>
    </w:p>
    <w:p w14:paraId="171E471F" w14:textId="42152071" w:rsidR="00630684" w:rsidRDefault="00116414" w:rsidP="004C4BFF">
      <w:pPr>
        <w:pStyle w:val="ab"/>
        <w:ind w:left="960"/>
      </w:pPr>
      <w:r>
        <w:rPr>
          <w:rFonts w:hint="eastAsia"/>
        </w:rPr>
        <w:t>上面的举例创建了一个面板。设置面板的布局为</w:t>
      </w:r>
      <w:r>
        <w:t>FlowLayout</w:t>
      </w:r>
      <w:r>
        <w:rPr>
          <w:rFonts w:hint="eastAsia"/>
        </w:rPr>
        <w:t>，对齐方式为左对齐。</w:t>
      </w:r>
      <w:r w:rsidR="00F9133C">
        <w:rPr>
          <w:rFonts w:hint="eastAsia"/>
        </w:rPr>
        <w:t>通过面板的</w:t>
      </w:r>
      <w:r w:rsidR="00F9133C">
        <w:t>add(o)</w:t>
      </w:r>
      <w:r w:rsidR="00850F69">
        <w:rPr>
          <w:rFonts w:hint="eastAsia"/>
        </w:rPr>
        <w:t>方法添加了一个标签控件和一个文本</w:t>
      </w:r>
      <w:r w:rsidR="00F9133C">
        <w:rPr>
          <w:rFonts w:hint="eastAsia"/>
        </w:rPr>
        <w:t>框控件</w:t>
      </w:r>
      <w:r w:rsidR="00F9133C">
        <w:rPr>
          <w:rFonts w:hint="eastAsia"/>
        </w:rPr>
        <w:t xml:space="preserve"> </w:t>
      </w:r>
      <w:r w:rsidR="00F9133C">
        <w:rPr>
          <w:rFonts w:hint="eastAsia"/>
        </w:rPr>
        <w:t>。</w:t>
      </w:r>
    </w:p>
    <w:p w14:paraId="4143C426" w14:textId="3C6DA34A" w:rsidR="00767689" w:rsidRPr="00B770CE" w:rsidRDefault="00767689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XJava : id</w:t>
      </w:r>
      <w:r w:rsidRPr="00B770CE">
        <w:rPr>
          <w:rFonts w:hint="eastAsia"/>
          <w:b/>
          <w:sz w:val="28"/>
          <w:szCs w:val="28"/>
        </w:rPr>
        <w:t>属性</w:t>
      </w:r>
    </w:p>
    <w:p w14:paraId="42F57F88" w14:textId="53CD3527" w:rsidR="00DD0871" w:rsidRDefault="00DD0871" w:rsidP="004C4BFF">
      <w:pPr>
        <w:pStyle w:val="ab"/>
        <w:ind w:left="960"/>
      </w:pPr>
      <w:r>
        <w:rPr>
          <w:rFonts w:hint="eastAsia"/>
        </w:rPr>
        <w:t>此属性是个通用节点属性。</w:t>
      </w:r>
      <w:r w:rsidR="006C7D33">
        <w:rPr>
          <w:rFonts w:hint="eastAsia"/>
        </w:rPr>
        <w:t>表示节点构造后的</w:t>
      </w:r>
      <w:r w:rsidR="006C7D33">
        <w:t>Java</w:t>
      </w:r>
      <w:r w:rsidR="00A47CD7">
        <w:rPr>
          <w:rFonts w:hint="eastAsia"/>
        </w:rPr>
        <w:t>实例的惟一标识，</w:t>
      </w:r>
      <w:r w:rsidR="005E0B5B">
        <w:rPr>
          <w:rFonts w:hint="eastAsia"/>
        </w:rPr>
        <w:t>类似于变量名。</w:t>
      </w:r>
      <w:r w:rsidR="00A47CD7">
        <w:rPr>
          <w:rFonts w:hint="eastAsia"/>
        </w:rPr>
        <w:t>有了这个</w:t>
      </w:r>
      <w:r w:rsidR="00A47CD7">
        <w:t>ID</w:t>
      </w:r>
      <w:r w:rsidR="00A47CD7">
        <w:rPr>
          <w:rFonts w:hint="eastAsia"/>
        </w:rPr>
        <w:t>变量名后，无论是在其后的</w:t>
      </w:r>
      <w:r w:rsidR="00A47CD7">
        <w:t>xml</w:t>
      </w:r>
      <w:r w:rsidR="00A47CD7">
        <w:rPr>
          <w:rFonts w:hint="eastAsia"/>
        </w:rPr>
        <w:t>文件中，还在</w:t>
      </w:r>
      <w:r w:rsidR="00A47CD7">
        <w:t>Java</w:t>
      </w:r>
      <w:r w:rsidR="00A47CD7">
        <w:rPr>
          <w:rFonts w:hint="eastAsia"/>
        </w:rPr>
        <w:t>代码中，都是方便的被引用。</w:t>
      </w:r>
    </w:p>
    <w:p w14:paraId="75407481" w14:textId="06E5DC8E" w:rsidR="00521857" w:rsidRDefault="00521857" w:rsidP="004C4BFF">
      <w:pPr>
        <w:pStyle w:val="ab"/>
        <w:ind w:left="960"/>
      </w:pPr>
      <w:r>
        <w:rPr>
          <w:rFonts w:hint="eastAsia"/>
        </w:rPr>
        <w:t>举例</w:t>
      </w:r>
      <w:r>
        <w:rPr>
          <w:rFonts w:hint="eastAsia"/>
        </w:rPr>
        <w:t>1.6</w:t>
      </w:r>
    </w:p>
    <w:p w14:paraId="1F053F9B" w14:textId="77777777" w:rsidR="001540A8" w:rsidRDefault="001540A8" w:rsidP="004C4BFF">
      <w:pPr>
        <w:pStyle w:val="ab"/>
        <w:ind w:left="960"/>
      </w:pPr>
      <w:r>
        <w:t>&lt;import name=”XPanel” class=”javax.swing.JPanel” /&gt;</w:t>
      </w:r>
    </w:p>
    <w:p w14:paraId="2765D67B" w14:textId="77777777" w:rsidR="001540A8" w:rsidRDefault="001540A8" w:rsidP="004C4BFF">
      <w:pPr>
        <w:pStyle w:val="ab"/>
        <w:ind w:left="960"/>
      </w:pPr>
      <w:r>
        <w:t>&lt;import name=”XLabel” class=”javax.swing.JLabel” /&gt;</w:t>
      </w:r>
    </w:p>
    <w:p w14:paraId="08E1F6DE" w14:textId="77777777" w:rsidR="001540A8" w:rsidRDefault="001540A8" w:rsidP="004C4BFF">
      <w:pPr>
        <w:pStyle w:val="ab"/>
        <w:ind w:left="960"/>
      </w:pPr>
      <w:r>
        <w:t>&lt;import name=”XTextField” class=”javax.swing.JTextField” /&gt;</w:t>
      </w:r>
    </w:p>
    <w:p w14:paraId="5FC84F61" w14:textId="77777777" w:rsidR="001540A8" w:rsidRDefault="001540A8" w:rsidP="004C4BFF">
      <w:pPr>
        <w:pStyle w:val="ab"/>
        <w:ind w:left="960"/>
      </w:pPr>
      <w:r>
        <w:t>&lt;import name=”flowLayout”  class=”java.awt.FlowLayout” /&gt;</w:t>
      </w:r>
    </w:p>
    <w:p w14:paraId="3FF53F95" w14:textId="77777777" w:rsidR="00654353" w:rsidRDefault="00654353" w:rsidP="004C4BFF">
      <w:pPr>
        <w:pStyle w:val="ab"/>
        <w:ind w:left="960"/>
      </w:pPr>
      <w:r>
        <w:t>&lt;import name=”date” class=”com.hy.common.Date”&gt;</w:t>
      </w:r>
    </w:p>
    <w:p w14:paraId="0EC53BD5" w14:textId="770CBC9A" w:rsidR="002419BC" w:rsidRDefault="002419BC" w:rsidP="004C4BFF">
      <w:pPr>
        <w:pStyle w:val="ab"/>
        <w:ind w:leftChars="380" w:left="760" w:firstLine="200"/>
      </w:pPr>
      <w:r>
        <w:t>&lt;date</w:t>
      </w:r>
      <w:r w:rsidRPr="00E55B36">
        <w:rPr>
          <w:b/>
          <w:color w:val="3366FF"/>
        </w:rPr>
        <w:t xml:space="preserve"> id=”minDate”</w:t>
      </w:r>
      <w:r>
        <w:t>&gt;</w:t>
      </w:r>
    </w:p>
    <w:p w14:paraId="3F951BF1" w14:textId="3EAC68C4" w:rsidR="002419BC" w:rsidRDefault="002419BC" w:rsidP="004C4BFF">
      <w:pPr>
        <w:pStyle w:val="ab"/>
        <w:ind w:leftChars="380" w:left="760" w:firstLine="680"/>
      </w:pPr>
      <w:r>
        <w:t>&lt;year&gt;1983&lt;/year&gt;</w:t>
      </w:r>
    </w:p>
    <w:p w14:paraId="565DC3EB" w14:textId="77777777" w:rsidR="002419BC" w:rsidRDefault="002419BC" w:rsidP="004C4BFF">
      <w:pPr>
        <w:pStyle w:val="ab"/>
        <w:ind w:left="240" w:firstLine="720"/>
      </w:pPr>
      <w:r>
        <w:t>&lt;/date&gt;</w:t>
      </w:r>
    </w:p>
    <w:p w14:paraId="229A26F0" w14:textId="77777777" w:rsidR="001540A8" w:rsidRDefault="001540A8" w:rsidP="004C4BFF">
      <w:pPr>
        <w:pStyle w:val="ab"/>
        <w:ind w:left="960"/>
      </w:pPr>
      <w:r>
        <w:t xml:space="preserve">&lt;XPanel </w:t>
      </w:r>
      <w:r w:rsidRPr="00E55B36">
        <w:t>setter=”add”</w:t>
      </w:r>
      <w:r>
        <w:t>&gt;</w:t>
      </w:r>
    </w:p>
    <w:p w14:paraId="0ED491D8" w14:textId="77777777" w:rsidR="001540A8" w:rsidRDefault="001540A8" w:rsidP="004C4BFF">
      <w:pPr>
        <w:pStyle w:val="ab"/>
        <w:ind w:left="960"/>
      </w:pPr>
      <w:r>
        <w:tab/>
        <w:t>&lt;layout&gt;</w:t>
      </w:r>
    </w:p>
    <w:p w14:paraId="0BEBB7FB" w14:textId="77777777" w:rsidR="001540A8" w:rsidRDefault="001540A8" w:rsidP="004C4BFF">
      <w:pPr>
        <w:pStyle w:val="ab"/>
        <w:ind w:left="960"/>
      </w:pPr>
      <w:r>
        <w:tab/>
      </w:r>
      <w:r>
        <w:tab/>
        <w:t>&lt;flowLayout&gt;</w:t>
      </w:r>
    </w:p>
    <w:p w14:paraId="6CFDC79C" w14:textId="77777777" w:rsidR="001540A8" w:rsidRDefault="001540A8" w:rsidP="004C4BFF">
      <w:pPr>
        <w:pStyle w:val="ab"/>
        <w:ind w:left="960"/>
      </w:pPr>
      <w:r>
        <w:tab/>
      </w:r>
      <w:r>
        <w:tab/>
      </w:r>
      <w:r>
        <w:tab/>
        <w:t>&lt;alignment ref=”this.LEFT”&gt;</w:t>
      </w:r>
    </w:p>
    <w:p w14:paraId="5EDFAB0C" w14:textId="77777777" w:rsidR="001540A8" w:rsidRDefault="001540A8" w:rsidP="004C4BFF">
      <w:pPr>
        <w:pStyle w:val="ab"/>
        <w:ind w:left="1680" w:firstLine="480"/>
      </w:pPr>
      <w:r>
        <w:t>&lt;/flowLayout&gt;</w:t>
      </w:r>
    </w:p>
    <w:p w14:paraId="45B1E378" w14:textId="77777777" w:rsidR="001540A8" w:rsidRDefault="001540A8" w:rsidP="004C4BFF">
      <w:pPr>
        <w:pStyle w:val="ab"/>
        <w:ind w:left="960" w:firstLine="480"/>
      </w:pPr>
      <w:r>
        <w:t>&lt;/layout&gt;</w:t>
      </w:r>
    </w:p>
    <w:p w14:paraId="547052F3" w14:textId="77777777" w:rsidR="001540A8" w:rsidRDefault="001540A8" w:rsidP="004C4BFF">
      <w:pPr>
        <w:pStyle w:val="ab"/>
        <w:ind w:left="960"/>
      </w:pPr>
      <w:r>
        <w:tab/>
        <w:t>&lt;XLabel&gt;</w:t>
      </w:r>
    </w:p>
    <w:p w14:paraId="742B24BE" w14:textId="55EAB869" w:rsidR="001540A8" w:rsidRDefault="001540A8" w:rsidP="004C4BFF">
      <w:pPr>
        <w:pStyle w:val="ab"/>
        <w:ind w:left="960"/>
      </w:pPr>
      <w:r>
        <w:tab/>
      </w:r>
      <w:r>
        <w:tab/>
        <w:t>&lt;text&gt;</w:t>
      </w:r>
      <w:r>
        <w:rPr>
          <w:rFonts w:hint="eastAsia"/>
        </w:rPr>
        <w:t>开始时间</w:t>
      </w:r>
      <w:r>
        <w:t>&lt;/text&gt;</w:t>
      </w:r>
    </w:p>
    <w:p w14:paraId="362D7F84" w14:textId="77777777" w:rsidR="001540A8" w:rsidRDefault="001540A8" w:rsidP="004C4BFF">
      <w:pPr>
        <w:pStyle w:val="ab"/>
        <w:ind w:left="960" w:firstLine="480"/>
      </w:pPr>
      <w:r>
        <w:t>&lt;/XLabel&gt;</w:t>
      </w:r>
    </w:p>
    <w:p w14:paraId="0A81B36A" w14:textId="77777777" w:rsidR="001540A8" w:rsidRDefault="001540A8" w:rsidP="004C4BFF">
      <w:pPr>
        <w:pStyle w:val="ab"/>
        <w:ind w:left="960" w:firstLine="480"/>
      </w:pPr>
      <w:r>
        <w:t>&lt;XTextField&gt;</w:t>
      </w:r>
    </w:p>
    <w:p w14:paraId="2CCC8F6C" w14:textId="77777777" w:rsidR="001540A8" w:rsidRDefault="001540A8" w:rsidP="004C4BFF">
      <w:pPr>
        <w:pStyle w:val="ab"/>
        <w:ind w:left="960" w:firstLine="480"/>
      </w:pPr>
      <w:r>
        <w:tab/>
        <w:t>&lt;columns&gt;16&lt;/columns&gt;</w:t>
      </w:r>
    </w:p>
    <w:p w14:paraId="3EA6F8A1" w14:textId="3452DE6A" w:rsidR="001540A8" w:rsidRDefault="001540A8" w:rsidP="004C4BFF">
      <w:pPr>
        <w:pStyle w:val="ab"/>
        <w:ind w:left="960" w:firstLine="480"/>
      </w:pPr>
      <w:r>
        <w:tab/>
        <w:t>&lt;toolTipText&gt;</w:t>
      </w:r>
      <w:r w:rsidR="001642AA">
        <w:rPr>
          <w:rFonts w:hint="eastAsia"/>
        </w:rPr>
        <w:t>开始时间</w:t>
      </w:r>
      <w:r>
        <w:t>&lt;/toolTipText&gt;</w:t>
      </w:r>
    </w:p>
    <w:p w14:paraId="15AC8F7C" w14:textId="7ECC7C98" w:rsidR="00A0658D" w:rsidRDefault="00A0658D" w:rsidP="004C4BFF">
      <w:pPr>
        <w:pStyle w:val="ab"/>
        <w:ind w:left="960" w:firstLine="480"/>
      </w:pPr>
      <w:r>
        <w:tab/>
        <w:t>&lt;text ref=”</w:t>
      </w:r>
      <w:r w:rsidRPr="00E55B36">
        <w:rPr>
          <w:b/>
          <w:color w:val="3366FF"/>
        </w:rPr>
        <w:t>minDate</w:t>
      </w:r>
      <w:r w:rsidRPr="00562B2F">
        <w:t>.getFull</w:t>
      </w:r>
      <w:r>
        <w:t>” /&gt;</w:t>
      </w:r>
    </w:p>
    <w:p w14:paraId="269CFC86" w14:textId="77777777" w:rsidR="001540A8" w:rsidRDefault="001540A8" w:rsidP="004C4BFF">
      <w:pPr>
        <w:pStyle w:val="ab"/>
        <w:ind w:left="960" w:firstLine="480"/>
      </w:pPr>
      <w:r>
        <w:t>&lt;/XTextField&gt;</w:t>
      </w:r>
    </w:p>
    <w:p w14:paraId="250F4315" w14:textId="77777777" w:rsidR="00B046C1" w:rsidRDefault="001540A8" w:rsidP="004C4BFF">
      <w:pPr>
        <w:pStyle w:val="ab"/>
        <w:ind w:left="960"/>
      </w:pPr>
      <w:r>
        <w:t>&lt;/XPanel&gt;</w:t>
      </w:r>
    </w:p>
    <w:p w14:paraId="6CF117CD" w14:textId="4A99F743" w:rsidR="00B046C1" w:rsidRDefault="00B046C1" w:rsidP="004C4BFF">
      <w:pPr>
        <w:pStyle w:val="ab"/>
        <w:ind w:left="960"/>
      </w:pPr>
      <w:r>
        <w:rPr>
          <w:rFonts w:hint="eastAsia"/>
        </w:rPr>
        <w:t>上面的举例</w:t>
      </w:r>
      <w:r w:rsidR="00023B15">
        <w:rPr>
          <w:rFonts w:hint="eastAsia"/>
        </w:rPr>
        <w:t>1.6</w:t>
      </w:r>
      <w:r>
        <w:rPr>
          <w:rFonts w:hint="eastAsia"/>
        </w:rPr>
        <w:t>与举例</w:t>
      </w:r>
      <w:r>
        <w:rPr>
          <w:rFonts w:hint="eastAsia"/>
        </w:rPr>
        <w:t>1.5</w:t>
      </w:r>
      <w:r>
        <w:rPr>
          <w:rFonts w:hint="eastAsia"/>
        </w:rPr>
        <w:t>类似。创建了一个面板。设置面板的布局为</w:t>
      </w:r>
      <w:r>
        <w:t>FlowLayout</w:t>
      </w:r>
      <w:r>
        <w:rPr>
          <w:rFonts w:hint="eastAsia"/>
        </w:rPr>
        <w:t>，对齐方式为左对齐。通过面板的</w:t>
      </w:r>
      <w:r>
        <w:t>add(o)</w:t>
      </w:r>
      <w:r w:rsidR="001857DC">
        <w:rPr>
          <w:rFonts w:hint="eastAsia"/>
        </w:rPr>
        <w:t>方法添加了一个标签控件和一个文本</w:t>
      </w:r>
      <w:r>
        <w:rPr>
          <w:rFonts w:hint="eastAsia"/>
        </w:rPr>
        <w:t>框控件</w:t>
      </w:r>
      <w:r>
        <w:rPr>
          <w:rFonts w:hint="eastAsia"/>
        </w:rPr>
        <w:t xml:space="preserve"> </w:t>
      </w:r>
      <w:r>
        <w:rPr>
          <w:rFonts w:hint="eastAsia"/>
        </w:rPr>
        <w:t>。不同是，实现了一个时间类型的变量</w:t>
      </w:r>
      <w:r>
        <w:t>minDate</w:t>
      </w:r>
      <w:r>
        <w:rPr>
          <w:rFonts w:hint="eastAsia"/>
        </w:rPr>
        <w:t>，并通过引用方式</w:t>
      </w:r>
      <w:r>
        <w:t>&lt;text ref=”</w:t>
      </w:r>
      <w:r w:rsidRPr="00E55B36">
        <w:rPr>
          <w:b/>
          <w:color w:val="3366FF"/>
        </w:rPr>
        <w:t>minDate</w:t>
      </w:r>
      <w:r w:rsidRPr="00562B2F">
        <w:t>.getFull</w:t>
      </w:r>
      <w:r>
        <w:t>” /&gt;</w:t>
      </w:r>
      <w:r>
        <w:rPr>
          <w:rFonts w:hint="eastAsia"/>
        </w:rPr>
        <w:t>初始化文本框控件的文本内容。</w:t>
      </w:r>
    </w:p>
    <w:p w14:paraId="619CECE9" w14:textId="27A8DAD8" w:rsidR="00C23EE7" w:rsidRDefault="00C23EE7" w:rsidP="004C4BFF">
      <w:pPr>
        <w:pStyle w:val="ab"/>
        <w:ind w:left="960"/>
      </w:pPr>
      <w:r>
        <w:rPr>
          <w:rFonts w:hint="eastAsia"/>
        </w:rPr>
        <w:t>举例</w:t>
      </w:r>
      <w:r>
        <w:rPr>
          <w:rFonts w:hint="eastAsia"/>
        </w:rPr>
        <w:t>1.7</w:t>
      </w:r>
    </w:p>
    <w:p w14:paraId="13E05A5A" w14:textId="25489D17" w:rsidR="00C23EE7" w:rsidRDefault="00C23EE7" w:rsidP="004C4BFF">
      <w:pPr>
        <w:pStyle w:val="ab"/>
        <w:ind w:left="960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代码中引用</w:t>
      </w:r>
      <w:r>
        <w:t>xml</w:t>
      </w:r>
      <w:r>
        <w:rPr>
          <w:rFonts w:hint="eastAsia"/>
        </w:rPr>
        <w:t>中定义的变量</w:t>
      </w:r>
      <w:r>
        <w:t>minDate</w:t>
      </w:r>
      <w:r>
        <w:rPr>
          <w:rFonts w:hint="eastAsia"/>
        </w:rPr>
        <w:t>的实现代码如下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9E2C519" w14:textId="1B9A089C" w:rsidR="00C23EE7" w:rsidRDefault="00C23EE7" w:rsidP="004C4BFF">
      <w:pPr>
        <w:pStyle w:val="ab"/>
        <w:ind w:left="960"/>
      </w:pPr>
      <w:r>
        <w:t>Date v_MinDate = (Date)XJava.getObject(“minDate”);</w:t>
      </w:r>
    </w:p>
    <w:p w14:paraId="648A2D97" w14:textId="3CD9C1F4" w:rsidR="004176F5" w:rsidRDefault="004176F5" w:rsidP="004C4BFF">
      <w:pPr>
        <w:pStyle w:val="ab"/>
        <w:ind w:left="960"/>
      </w:pPr>
      <w:r>
        <w:rPr>
          <w:rFonts w:hint="eastAsia"/>
        </w:rPr>
        <w:t>可以</w:t>
      </w:r>
      <w:r w:rsidR="00575817">
        <w:rPr>
          <w:rFonts w:hint="eastAsia"/>
        </w:rPr>
        <w:t>看，引用起来十分简单。并且可配置性很高，即不用修改</w:t>
      </w:r>
      <w:r w:rsidR="00575817">
        <w:t>Java</w:t>
      </w:r>
      <w:r w:rsidR="00575817">
        <w:rPr>
          <w:rFonts w:hint="eastAsia"/>
        </w:rPr>
        <w:t>代码，只配置</w:t>
      </w:r>
      <w:r w:rsidR="00575817">
        <w:t>xml</w:t>
      </w:r>
      <w:r w:rsidR="00575817">
        <w:rPr>
          <w:rFonts w:hint="eastAsia"/>
        </w:rPr>
        <w:t>文件</w:t>
      </w:r>
      <w:r w:rsidR="000013D7">
        <w:rPr>
          <w:rFonts w:hint="eastAsia"/>
        </w:rPr>
        <w:t>就可以实现不同的功能。</w:t>
      </w:r>
    </w:p>
    <w:p w14:paraId="7FE188DA" w14:textId="03220A11" w:rsidR="00A24176" w:rsidRPr="00B770CE" w:rsidRDefault="00A24176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XJava : ref</w:t>
      </w:r>
      <w:r w:rsidRPr="00B770CE">
        <w:rPr>
          <w:rFonts w:hint="eastAsia"/>
          <w:b/>
          <w:sz w:val="28"/>
          <w:szCs w:val="28"/>
        </w:rPr>
        <w:t>属性</w:t>
      </w:r>
    </w:p>
    <w:p w14:paraId="75F3C682" w14:textId="2A1E2500" w:rsidR="008D36E7" w:rsidRDefault="00023B15" w:rsidP="004C4BFF">
      <w:pPr>
        <w:pStyle w:val="ab"/>
        <w:ind w:left="960"/>
      </w:pPr>
      <w:r>
        <w:rPr>
          <w:rFonts w:hint="eastAsia"/>
        </w:rPr>
        <w:t>此属性是个通用节点属性。</w:t>
      </w:r>
      <w:r w:rsidR="00AD6688">
        <w:rPr>
          <w:rFonts w:hint="eastAsia"/>
        </w:rPr>
        <w:t>表示引用的对象实例是哪谁</w:t>
      </w:r>
      <w:r w:rsidR="00B812FA">
        <w:rPr>
          <w:rFonts w:hint="eastAsia"/>
        </w:rPr>
        <w:t>，与</w:t>
      </w:r>
      <w:r w:rsidR="00B812FA">
        <w:t>XJava:id</w:t>
      </w:r>
      <w:r w:rsidR="00B812FA">
        <w:rPr>
          <w:rFonts w:hint="eastAsia"/>
        </w:rPr>
        <w:t>属性配合使用</w:t>
      </w:r>
      <w:r w:rsidR="00AD6688">
        <w:rPr>
          <w:rFonts w:hint="eastAsia"/>
        </w:rPr>
        <w:t>。</w:t>
      </w:r>
      <w:r w:rsidR="00B812FA">
        <w:rPr>
          <w:rFonts w:hint="eastAsia"/>
        </w:rPr>
        <w:t>如举例</w:t>
      </w:r>
      <w:r w:rsidR="00B812FA">
        <w:rPr>
          <w:rFonts w:hint="eastAsia"/>
        </w:rPr>
        <w:t>1.6</w:t>
      </w:r>
      <w:r w:rsidR="00993F78">
        <w:rPr>
          <w:rFonts w:hint="eastAsia"/>
        </w:rPr>
        <w:t>中就出现过</w:t>
      </w:r>
      <w:r w:rsidR="00993F78">
        <w:t>XJava:</w:t>
      </w:r>
      <w:r w:rsidR="00B812FA">
        <w:t>ref</w:t>
      </w:r>
      <w:r w:rsidR="00993F78">
        <w:rPr>
          <w:rFonts w:hint="eastAsia"/>
        </w:rPr>
        <w:t>属性，可以看到</w:t>
      </w:r>
      <w:r w:rsidR="00993F78">
        <w:rPr>
          <w:rFonts w:hint="eastAsia"/>
        </w:rPr>
        <w:t>ref</w:t>
      </w:r>
      <w:r w:rsidR="00993F78">
        <w:rPr>
          <w:rFonts w:hint="eastAsia"/>
        </w:rPr>
        <w:t>不光简单的引用对象</w:t>
      </w:r>
      <w:r w:rsidR="00993F78">
        <w:t>minDate</w:t>
      </w:r>
      <w:r w:rsidR="00993F78">
        <w:rPr>
          <w:rFonts w:hint="eastAsia"/>
        </w:rPr>
        <w:t>，还可以引用</w:t>
      </w:r>
      <w:r w:rsidR="00993F78">
        <w:t>minDate.getFull()</w:t>
      </w:r>
      <w:r w:rsidR="00993F78">
        <w:rPr>
          <w:rFonts w:hint="eastAsia"/>
        </w:rPr>
        <w:t>方法的返回值对象。</w:t>
      </w:r>
      <w:r w:rsidR="008D36E7">
        <w:rPr>
          <w:rFonts w:hint="eastAsia"/>
        </w:rPr>
        <w:t>这是个十分强大的功能。</w:t>
      </w:r>
    </w:p>
    <w:p w14:paraId="4BC476D1" w14:textId="08EFB831" w:rsidR="005D1853" w:rsidRDefault="005D1853" w:rsidP="004C4BFF">
      <w:pPr>
        <w:pStyle w:val="ab"/>
        <w:ind w:left="960"/>
      </w:pPr>
      <w:r>
        <w:rPr>
          <w:rFonts w:hint="eastAsia"/>
        </w:rPr>
        <w:t>举例</w:t>
      </w:r>
      <w:r>
        <w:rPr>
          <w:rFonts w:hint="eastAsia"/>
        </w:rPr>
        <w:t>1.8</w:t>
      </w:r>
    </w:p>
    <w:p w14:paraId="0771BEA2" w14:textId="77777777" w:rsidR="005A62BB" w:rsidRDefault="005A62BB" w:rsidP="004C4BFF">
      <w:pPr>
        <w:pStyle w:val="ab"/>
        <w:ind w:left="960"/>
      </w:pPr>
      <w:r>
        <w:t>&lt;import name=”flowLayout”  class=”java.awt.FlowLayout” /&gt;</w:t>
      </w:r>
    </w:p>
    <w:p w14:paraId="74BD9771" w14:textId="77777777" w:rsidR="005A62BB" w:rsidRDefault="005A62BB" w:rsidP="004C4BFF">
      <w:pPr>
        <w:pStyle w:val="ab"/>
        <w:ind w:left="960"/>
      </w:pPr>
      <w:r>
        <w:t>&lt;import name=”XPanel” class=”javax.swing.JPanel” /&gt;</w:t>
      </w:r>
    </w:p>
    <w:p w14:paraId="699EEA06" w14:textId="0EBA30C0" w:rsidR="005A62BB" w:rsidRDefault="005A62BB" w:rsidP="004C4BFF">
      <w:pPr>
        <w:pStyle w:val="ab"/>
        <w:ind w:left="960"/>
      </w:pPr>
      <w:r>
        <w:t xml:space="preserve">&lt;flowLayout </w:t>
      </w:r>
      <w:r w:rsidRPr="005A62BB">
        <w:rPr>
          <w:b/>
          <w:color w:val="3366FF"/>
        </w:rPr>
        <w:t>id=”LeftFL”</w:t>
      </w:r>
      <w:r>
        <w:t>&gt;</w:t>
      </w:r>
    </w:p>
    <w:p w14:paraId="1084CB63" w14:textId="046B4823" w:rsidR="005A62BB" w:rsidRDefault="005A62BB" w:rsidP="004C4BFF">
      <w:pPr>
        <w:pStyle w:val="ab"/>
        <w:ind w:left="960" w:firstLine="480"/>
      </w:pPr>
      <w:r>
        <w:t>&lt;alignment ref=”this.LEFT”&gt;</w:t>
      </w:r>
    </w:p>
    <w:p w14:paraId="517B5B52" w14:textId="77777777" w:rsidR="005A62BB" w:rsidRDefault="005A62BB" w:rsidP="004C4BFF">
      <w:pPr>
        <w:pStyle w:val="ab"/>
        <w:ind w:left="240" w:firstLine="720"/>
      </w:pPr>
      <w:r>
        <w:t>&lt;/flowLayout&gt;</w:t>
      </w:r>
    </w:p>
    <w:p w14:paraId="01E76ACB" w14:textId="7347BB1D" w:rsidR="005A62BB" w:rsidRDefault="005A62BB" w:rsidP="004C4BFF">
      <w:pPr>
        <w:pStyle w:val="ab"/>
        <w:ind w:left="960"/>
      </w:pPr>
      <w:r>
        <w:t>&lt;XPanel&gt;</w:t>
      </w:r>
    </w:p>
    <w:p w14:paraId="25F89EAD" w14:textId="1E2125A8" w:rsidR="005A62BB" w:rsidRDefault="005A62BB" w:rsidP="004C4BFF">
      <w:pPr>
        <w:pStyle w:val="ab"/>
        <w:ind w:left="960"/>
      </w:pPr>
      <w:r>
        <w:tab/>
        <w:t xml:space="preserve">&lt;layout </w:t>
      </w:r>
      <w:r w:rsidRPr="005A62BB">
        <w:rPr>
          <w:b/>
          <w:color w:val="3366FF"/>
        </w:rPr>
        <w:t>ref=”LeftFL”</w:t>
      </w:r>
      <w:r>
        <w:t>&gt;</w:t>
      </w:r>
    </w:p>
    <w:p w14:paraId="6AD8B71B" w14:textId="1D94B1CF" w:rsidR="00714763" w:rsidRDefault="00714763" w:rsidP="004C4BFF">
      <w:pPr>
        <w:pStyle w:val="ab"/>
        <w:ind w:left="960"/>
      </w:pPr>
      <w:r>
        <w:rPr>
          <w:rFonts w:hint="eastAsia"/>
        </w:rPr>
        <w:tab/>
      </w:r>
      <w:r w:rsidR="00C1329E">
        <w:t>… … … …</w:t>
      </w:r>
    </w:p>
    <w:p w14:paraId="6F79EF43" w14:textId="4DEC1DC7" w:rsidR="005D1853" w:rsidRDefault="005A62BB" w:rsidP="004C4BFF">
      <w:pPr>
        <w:pStyle w:val="ab"/>
        <w:ind w:left="960"/>
      </w:pPr>
      <w:r>
        <w:t>&lt;/XPanel&gt;</w:t>
      </w:r>
    </w:p>
    <w:p w14:paraId="4FE7F38E" w14:textId="19152B7A" w:rsidR="00297F3B" w:rsidRDefault="00297F3B" w:rsidP="004C4BFF">
      <w:pPr>
        <w:pStyle w:val="ab"/>
        <w:ind w:left="960"/>
      </w:pPr>
      <w:r>
        <w:rPr>
          <w:rFonts w:hint="eastAsia"/>
        </w:rPr>
        <w:t>上面举例</w:t>
      </w:r>
      <w:r>
        <w:rPr>
          <w:rFonts w:hint="eastAsia"/>
        </w:rPr>
        <w:t>1.8</w:t>
      </w:r>
      <w:r>
        <w:rPr>
          <w:rFonts w:hint="eastAsia"/>
        </w:rPr>
        <w:t>与举例</w:t>
      </w:r>
      <w:r>
        <w:rPr>
          <w:rFonts w:hint="eastAsia"/>
        </w:rPr>
        <w:t>1.6</w:t>
      </w:r>
      <w:r>
        <w:rPr>
          <w:rFonts w:hint="eastAsia"/>
        </w:rPr>
        <w:t>对比，可以看出，我们可以把布局对象放在</w:t>
      </w:r>
      <w:r>
        <w:t>&lt;XPanel&gt;</w:t>
      </w:r>
      <w:r>
        <w:rPr>
          <w:rFonts w:hint="eastAsia"/>
        </w:rPr>
        <w:t>的里面，也在放在</w:t>
      </w:r>
      <w:r>
        <w:t>&lt;</w:t>
      </w:r>
      <w:r>
        <w:rPr>
          <w:rFonts w:hint="eastAsia"/>
        </w:rPr>
        <w:t>XPanel</w:t>
      </w:r>
      <w:r>
        <w:t>&gt;</w:t>
      </w:r>
      <w:r>
        <w:rPr>
          <w:rFonts w:hint="eastAsia"/>
        </w:rPr>
        <w:t>的外面来实现。</w:t>
      </w:r>
      <w:r w:rsidR="00A55CA0">
        <w:rPr>
          <w:rFonts w:hint="eastAsia"/>
        </w:rPr>
        <w:t>在一些通用性高的变量情况</w:t>
      </w:r>
      <w:r w:rsidR="007B7A0C">
        <w:rPr>
          <w:rFonts w:hint="eastAsia"/>
        </w:rPr>
        <w:t>，常常</w:t>
      </w:r>
      <w:r w:rsidR="00B93384">
        <w:rPr>
          <w:rFonts w:hint="eastAsia"/>
        </w:rPr>
        <w:t>使用</w:t>
      </w:r>
      <w:r w:rsidR="007B7A0C">
        <w:rPr>
          <w:rFonts w:hint="eastAsia"/>
        </w:rPr>
        <w:t>这样的方式</w:t>
      </w:r>
      <w:r w:rsidR="00B846F7">
        <w:rPr>
          <w:rFonts w:hint="eastAsia"/>
        </w:rPr>
        <w:t>达到公共的目的</w:t>
      </w:r>
      <w:r w:rsidR="00B93384">
        <w:rPr>
          <w:rFonts w:hint="eastAsia"/>
        </w:rPr>
        <w:t>。</w:t>
      </w:r>
    </w:p>
    <w:p w14:paraId="54B5FB53" w14:textId="54152901" w:rsidR="008B45D2" w:rsidRPr="00B770CE" w:rsidRDefault="008B45D2" w:rsidP="004C4BFF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XJava : submit</w:t>
      </w:r>
      <w:r w:rsidRPr="00B770CE">
        <w:rPr>
          <w:rFonts w:hint="eastAsia"/>
          <w:b/>
          <w:sz w:val="28"/>
          <w:szCs w:val="28"/>
        </w:rPr>
        <w:t>属性</w:t>
      </w:r>
    </w:p>
    <w:p w14:paraId="139CC483" w14:textId="4D0BA206" w:rsidR="006C7396" w:rsidRDefault="00CA19C6" w:rsidP="004C4BFF">
      <w:pPr>
        <w:pStyle w:val="ab"/>
        <w:ind w:left="960"/>
      </w:pPr>
      <w:r>
        <w:rPr>
          <w:rFonts w:hint="eastAsia"/>
        </w:rPr>
        <w:t>此属性是个通用节点属性。</w:t>
      </w:r>
      <w:r w:rsidR="00F40868">
        <w:t>Submit</w:t>
      </w:r>
      <w:r w:rsidR="00F40868">
        <w:rPr>
          <w:rFonts w:hint="eastAsia"/>
        </w:rPr>
        <w:t>属性值是一个被</w:t>
      </w:r>
      <w:r w:rsidR="00F40868">
        <w:t>XJava</w:t>
      </w:r>
      <w:r w:rsidR="00F40868">
        <w:rPr>
          <w:rFonts w:hint="eastAsia"/>
        </w:rPr>
        <w:t>定义过的</w:t>
      </w:r>
      <w:r w:rsidR="00F40868">
        <w:t>XJava:id</w:t>
      </w:r>
      <w:r w:rsidR="00F40868">
        <w:rPr>
          <w:rFonts w:hint="eastAsia"/>
        </w:rPr>
        <w:t>变量名称</w:t>
      </w:r>
      <w:r w:rsidR="00AC3EC6">
        <w:rPr>
          <w:rFonts w:hint="eastAsia"/>
        </w:rPr>
        <w:t>。它将这个变量名称下对应的所有子节点中有</w:t>
      </w:r>
      <w:r w:rsidR="00AC3EC6">
        <w:t>XJava:id</w:t>
      </w:r>
      <w:r w:rsidR="00AC3EC6">
        <w:rPr>
          <w:rFonts w:hint="eastAsia"/>
        </w:rPr>
        <w:t>属性的节点实例化的</w:t>
      </w:r>
      <w:r w:rsidR="00AC3EC6">
        <w:t>Java</w:t>
      </w:r>
      <w:r w:rsidR="00AC3EC6">
        <w:rPr>
          <w:rFonts w:hint="eastAsia"/>
        </w:rPr>
        <w:t>对象，保存在一个</w:t>
      </w:r>
      <w:r w:rsidR="00AC3EC6">
        <w:t>java.util.Map</w:t>
      </w:r>
      <w:r w:rsidR="00AC3EC6">
        <w:rPr>
          <w:rFonts w:hint="eastAsia"/>
        </w:rPr>
        <w:t>集合中，此集合的</w:t>
      </w:r>
      <w:r w:rsidR="00AC3EC6">
        <w:t>Map.key</w:t>
      </w:r>
      <w:r w:rsidR="00AC3EC6">
        <w:rPr>
          <w:rFonts w:hint="eastAsia"/>
        </w:rPr>
        <w:t>为</w:t>
      </w:r>
      <w:r w:rsidR="00AC3EC6">
        <w:t>XJava:id</w:t>
      </w:r>
      <w:r w:rsidR="00AC3EC6">
        <w:rPr>
          <w:rFonts w:hint="eastAsia"/>
        </w:rPr>
        <w:t>属性值，</w:t>
      </w:r>
      <w:r w:rsidR="00AC3EC6">
        <w:t>Map.value</w:t>
      </w:r>
      <w:r w:rsidR="00AC3EC6">
        <w:rPr>
          <w:rFonts w:hint="eastAsia"/>
        </w:rPr>
        <w:t xml:space="preserve"> </w:t>
      </w:r>
      <w:r w:rsidR="00AC3EC6">
        <w:rPr>
          <w:rFonts w:hint="eastAsia"/>
        </w:rPr>
        <w:t>为节点实例化的</w:t>
      </w:r>
      <w:r w:rsidR="00AC3EC6">
        <w:t>Java</w:t>
      </w:r>
      <w:r w:rsidR="00AC3EC6">
        <w:rPr>
          <w:rFonts w:hint="eastAsia"/>
        </w:rPr>
        <w:t>对象。</w:t>
      </w:r>
      <w:r w:rsidR="00EF1312">
        <w:rPr>
          <w:rFonts w:hint="eastAsia"/>
        </w:rPr>
        <w:t>然后将些</w:t>
      </w:r>
      <w:r w:rsidR="00EF1312">
        <w:t>Map</w:t>
      </w:r>
      <w:r w:rsidR="00EF1312">
        <w:rPr>
          <w:rFonts w:hint="eastAsia"/>
        </w:rPr>
        <w:t>集合通过</w:t>
      </w:r>
      <w:r w:rsidR="00EF1312">
        <w:t xml:space="preserve">Setter </w:t>
      </w:r>
      <w:r w:rsidR="00EF1312">
        <w:rPr>
          <w:rFonts w:hint="eastAsia"/>
        </w:rPr>
        <w:t>方法传递给指定的对象</w:t>
      </w:r>
      <w:r w:rsidR="001C2CAB">
        <w:rPr>
          <w:rFonts w:hint="eastAsia"/>
        </w:rPr>
        <w:t>方法</w:t>
      </w:r>
      <w:r w:rsidR="00EF1312">
        <w:rPr>
          <w:rFonts w:hint="eastAsia"/>
        </w:rPr>
        <w:t>。</w:t>
      </w:r>
    </w:p>
    <w:p w14:paraId="711243E2" w14:textId="2CD00677" w:rsidR="004C1168" w:rsidRDefault="004C1168" w:rsidP="004C4BFF">
      <w:pPr>
        <w:pStyle w:val="ab"/>
        <w:ind w:left="960"/>
      </w:pPr>
      <w:r>
        <w:rPr>
          <w:rFonts w:hint="eastAsia"/>
        </w:rPr>
        <w:t>举例</w:t>
      </w:r>
      <w:r>
        <w:t>1.9</w:t>
      </w:r>
    </w:p>
    <w:p w14:paraId="258D5421" w14:textId="77777777" w:rsidR="000A0196" w:rsidRDefault="000A0196" w:rsidP="004C4BFF">
      <w:pPr>
        <w:pStyle w:val="ab"/>
        <w:ind w:left="960"/>
      </w:pPr>
      <w:r>
        <w:t>&lt;import name=”XPanel” class=”javax.swing.JPanel” /&gt;</w:t>
      </w:r>
    </w:p>
    <w:p w14:paraId="39E13275" w14:textId="77777777" w:rsidR="000A0196" w:rsidRDefault="000A0196" w:rsidP="004C4BFF">
      <w:pPr>
        <w:pStyle w:val="ab"/>
        <w:ind w:left="960"/>
      </w:pPr>
      <w:r>
        <w:t>&lt;import name=”XLabel” class=”javax.swing.JLabel” /&gt;</w:t>
      </w:r>
    </w:p>
    <w:p w14:paraId="0F597C63" w14:textId="77777777" w:rsidR="000A0196" w:rsidRDefault="000A0196" w:rsidP="004C4BFF">
      <w:pPr>
        <w:pStyle w:val="ab"/>
        <w:ind w:left="960"/>
      </w:pPr>
      <w:r>
        <w:t>&lt;import name=”XTextField” class=”javax.swing.JTextField” /&gt;</w:t>
      </w:r>
    </w:p>
    <w:p w14:paraId="0DFAB5FE" w14:textId="6D8E1523" w:rsidR="00443E63" w:rsidRDefault="00443E63" w:rsidP="004C4BFF">
      <w:pPr>
        <w:pStyle w:val="ab"/>
        <w:ind w:left="960"/>
      </w:pPr>
      <w:r>
        <w:t xml:space="preserve">&lt;import name="XButton" </w:t>
      </w:r>
      <w:r w:rsidRPr="00443E63">
        <w:t>class="com.hy.common.ui.JButton" /&gt;</w:t>
      </w:r>
    </w:p>
    <w:p w14:paraId="7705992F" w14:textId="77777777" w:rsidR="000A0196" w:rsidRDefault="000A0196" w:rsidP="004C4BFF">
      <w:pPr>
        <w:pStyle w:val="ab"/>
        <w:ind w:left="960"/>
      </w:pPr>
      <w:r>
        <w:t>&lt;import name=”flowLayout”  class=”java.awt.FlowLayout” /&gt;</w:t>
      </w:r>
    </w:p>
    <w:p w14:paraId="0F0D5BF1" w14:textId="586B27CE" w:rsidR="000A0196" w:rsidRDefault="000A0196" w:rsidP="004C4BFF">
      <w:pPr>
        <w:pStyle w:val="ab"/>
        <w:ind w:left="960"/>
      </w:pPr>
      <w:r>
        <w:t xml:space="preserve">&lt;XPanel </w:t>
      </w:r>
      <w:r w:rsidRPr="00E55B36">
        <w:t>setter=”add”</w:t>
      </w:r>
      <w:r w:rsidR="00535910">
        <w:t xml:space="preserve"> id=”</w:t>
      </w:r>
      <w:r w:rsidR="00535910" w:rsidRPr="009D4538">
        <w:rPr>
          <w:b/>
          <w:color w:val="3366FF"/>
        </w:rPr>
        <w:t>Query</w:t>
      </w:r>
      <w:r w:rsidR="007B7C3B" w:rsidRPr="009D4538">
        <w:rPr>
          <w:b/>
          <w:color w:val="3366FF"/>
        </w:rPr>
        <w:t>Panel</w:t>
      </w:r>
      <w:r w:rsidR="00535910">
        <w:t>”</w:t>
      </w:r>
      <w:r>
        <w:t>&gt;</w:t>
      </w:r>
    </w:p>
    <w:p w14:paraId="0E8CF802" w14:textId="77777777" w:rsidR="000A0196" w:rsidRDefault="000A0196" w:rsidP="004C4BFF">
      <w:pPr>
        <w:pStyle w:val="ab"/>
        <w:ind w:left="960"/>
      </w:pPr>
      <w:r>
        <w:tab/>
        <w:t>&lt;layout&gt;</w:t>
      </w:r>
    </w:p>
    <w:p w14:paraId="511314D4" w14:textId="77777777" w:rsidR="000A0196" w:rsidRDefault="000A0196" w:rsidP="004C4BFF">
      <w:pPr>
        <w:pStyle w:val="ab"/>
        <w:ind w:left="960"/>
      </w:pPr>
      <w:r>
        <w:tab/>
      </w:r>
      <w:r>
        <w:tab/>
        <w:t>&lt;flowLayout&gt;</w:t>
      </w:r>
    </w:p>
    <w:p w14:paraId="6412FA61" w14:textId="77777777" w:rsidR="000A0196" w:rsidRDefault="000A0196" w:rsidP="004C4BFF">
      <w:pPr>
        <w:pStyle w:val="ab"/>
        <w:ind w:left="960"/>
      </w:pPr>
      <w:r>
        <w:tab/>
      </w:r>
      <w:r>
        <w:tab/>
      </w:r>
      <w:r>
        <w:tab/>
        <w:t>&lt;alignment ref=”this.LEFT”&gt;</w:t>
      </w:r>
    </w:p>
    <w:p w14:paraId="471C549F" w14:textId="77777777" w:rsidR="000A0196" w:rsidRDefault="000A0196" w:rsidP="004C4BFF">
      <w:pPr>
        <w:pStyle w:val="ab"/>
        <w:ind w:left="1680" w:firstLine="480"/>
      </w:pPr>
      <w:r>
        <w:t>&lt;/flowLayout&gt;</w:t>
      </w:r>
    </w:p>
    <w:p w14:paraId="24E73B7E" w14:textId="77777777" w:rsidR="000A0196" w:rsidRDefault="000A0196" w:rsidP="004C4BFF">
      <w:pPr>
        <w:pStyle w:val="ab"/>
        <w:ind w:left="960" w:firstLine="480"/>
      </w:pPr>
      <w:r>
        <w:t>&lt;/layout&gt;</w:t>
      </w:r>
    </w:p>
    <w:p w14:paraId="55E2218C" w14:textId="77777777" w:rsidR="000A0196" w:rsidRDefault="000A0196" w:rsidP="004C4BFF">
      <w:pPr>
        <w:pStyle w:val="ab"/>
        <w:ind w:left="960"/>
      </w:pPr>
      <w:r>
        <w:tab/>
        <w:t>&lt;XLabel&gt;</w:t>
      </w:r>
    </w:p>
    <w:p w14:paraId="5F2DCA5B" w14:textId="77777777" w:rsidR="000A0196" w:rsidRDefault="000A0196" w:rsidP="004C4BFF">
      <w:pPr>
        <w:pStyle w:val="ab"/>
        <w:ind w:left="960"/>
      </w:pPr>
      <w:r>
        <w:tab/>
      </w:r>
      <w:r>
        <w:tab/>
        <w:t>&lt;text&gt;</w:t>
      </w:r>
      <w:r>
        <w:rPr>
          <w:rFonts w:hint="eastAsia"/>
        </w:rPr>
        <w:t>开始时间</w:t>
      </w:r>
      <w:r>
        <w:t>&lt;/text&gt;</w:t>
      </w:r>
    </w:p>
    <w:p w14:paraId="7AB8DE5F" w14:textId="77777777" w:rsidR="000A0196" w:rsidRDefault="000A0196" w:rsidP="004C4BFF">
      <w:pPr>
        <w:pStyle w:val="ab"/>
        <w:ind w:left="960" w:firstLine="480"/>
      </w:pPr>
      <w:r>
        <w:t>&lt;/XLabel&gt;</w:t>
      </w:r>
    </w:p>
    <w:p w14:paraId="2137D022" w14:textId="7101F327" w:rsidR="000A0196" w:rsidRDefault="000A0196" w:rsidP="004C4BFF">
      <w:pPr>
        <w:pStyle w:val="ab"/>
        <w:ind w:left="960" w:firstLine="480"/>
      </w:pPr>
      <w:r>
        <w:t>&lt;XTextField</w:t>
      </w:r>
      <w:r w:rsidR="00FD1ECD">
        <w:t xml:space="preserve"> id=”Param_BeginDate”</w:t>
      </w:r>
      <w:r>
        <w:t>&gt;</w:t>
      </w:r>
    </w:p>
    <w:p w14:paraId="7538784C" w14:textId="77777777" w:rsidR="000A0196" w:rsidRDefault="000A0196" w:rsidP="004C4BFF">
      <w:pPr>
        <w:pStyle w:val="ab"/>
        <w:ind w:left="960" w:firstLine="480"/>
      </w:pPr>
      <w:r>
        <w:tab/>
        <w:t>&lt;columns&gt;16&lt;/columns&gt;</w:t>
      </w:r>
    </w:p>
    <w:p w14:paraId="126BF48C" w14:textId="77777777" w:rsidR="000A0196" w:rsidRDefault="000A0196" w:rsidP="004C4BFF">
      <w:pPr>
        <w:pStyle w:val="ab"/>
        <w:ind w:left="960" w:firstLine="480"/>
      </w:pPr>
      <w:r>
        <w:tab/>
        <w:t>&lt;toolTipText&gt;</w:t>
      </w:r>
      <w:r>
        <w:rPr>
          <w:rFonts w:hint="eastAsia"/>
        </w:rPr>
        <w:t>开始时间</w:t>
      </w:r>
      <w:r>
        <w:t>&lt;/toolTipText&gt;</w:t>
      </w:r>
    </w:p>
    <w:p w14:paraId="2D0D7389" w14:textId="77777777" w:rsidR="000A0196" w:rsidRDefault="000A0196" w:rsidP="004C4BFF">
      <w:pPr>
        <w:pStyle w:val="ab"/>
        <w:ind w:left="960" w:firstLine="480"/>
      </w:pPr>
      <w:r>
        <w:t>&lt;/XTextField&gt;</w:t>
      </w:r>
    </w:p>
    <w:p w14:paraId="44CEB804" w14:textId="77777777" w:rsidR="00B057BD" w:rsidRDefault="00B057BD" w:rsidP="004C4BFF">
      <w:pPr>
        <w:pStyle w:val="ab"/>
        <w:ind w:left="960" w:firstLine="480"/>
      </w:pPr>
      <w:r>
        <w:t>&lt;XLabel&gt;</w:t>
      </w:r>
    </w:p>
    <w:p w14:paraId="497644B3" w14:textId="3CFD2554" w:rsidR="00B057BD" w:rsidRDefault="00B057BD" w:rsidP="004C4BFF">
      <w:pPr>
        <w:pStyle w:val="ab"/>
        <w:ind w:left="960"/>
      </w:pPr>
      <w:r>
        <w:tab/>
      </w:r>
      <w:r>
        <w:tab/>
        <w:t>&lt;text&gt;</w:t>
      </w:r>
      <w:r>
        <w:rPr>
          <w:rFonts w:hint="eastAsia"/>
        </w:rPr>
        <w:t>结束时间</w:t>
      </w:r>
      <w:r>
        <w:t>&lt;/text&gt;</w:t>
      </w:r>
    </w:p>
    <w:p w14:paraId="5936594C" w14:textId="77777777" w:rsidR="00B057BD" w:rsidRDefault="00B057BD" w:rsidP="004C4BFF">
      <w:pPr>
        <w:pStyle w:val="ab"/>
        <w:ind w:left="960" w:firstLine="480"/>
      </w:pPr>
      <w:r>
        <w:t>&lt;/XLabel&gt;</w:t>
      </w:r>
    </w:p>
    <w:p w14:paraId="150CA363" w14:textId="1BF152E6" w:rsidR="00B057BD" w:rsidRDefault="00B057BD" w:rsidP="004C4BFF">
      <w:pPr>
        <w:pStyle w:val="ab"/>
        <w:ind w:left="960" w:firstLine="480"/>
      </w:pPr>
      <w:r>
        <w:t>&lt;XTextField id=”Param_EndDate”&gt;</w:t>
      </w:r>
    </w:p>
    <w:p w14:paraId="20E4BA39" w14:textId="77777777" w:rsidR="00B057BD" w:rsidRDefault="00B057BD" w:rsidP="004C4BFF">
      <w:pPr>
        <w:pStyle w:val="ab"/>
        <w:ind w:left="960" w:firstLine="480"/>
      </w:pPr>
      <w:r>
        <w:tab/>
        <w:t>&lt;columns&gt;16&lt;/columns&gt;</w:t>
      </w:r>
    </w:p>
    <w:p w14:paraId="01C8EB76" w14:textId="4353E88D" w:rsidR="00B057BD" w:rsidRDefault="00B057BD" w:rsidP="004C4BFF">
      <w:pPr>
        <w:pStyle w:val="ab"/>
        <w:ind w:left="960" w:firstLine="480"/>
      </w:pPr>
      <w:r>
        <w:tab/>
        <w:t>&lt;toolTipText&gt;</w:t>
      </w:r>
      <w:r>
        <w:rPr>
          <w:rFonts w:hint="eastAsia"/>
        </w:rPr>
        <w:t>结束时间</w:t>
      </w:r>
      <w:r>
        <w:t>&lt;/toolTipText&gt;</w:t>
      </w:r>
    </w:p>
    <w:p w14:paraId="13FDBDAD" w14:textId="77777777" w:rsidR="00B057BD" w:rsidRDefault="00B057BD" w:rsidP="004C4BFF">
      <w:pPr>
        <w:pStyle w:val="ab"/>
        <w:ind w:left="960" w:firstLine="480"/>
      </w:pPr>
      <w:r>
        <w:t>&lt;/XTextField&gt;</w:t>
      </w:r>
    </w:p>
    <w:p w14:paraId="12543DAC" w14:textId="1AC79F95" w:rsidR="00B057BD" w:rsidRDefault="00A75836" w:rsidP="004C4BFF">
      <w:pPr>
        <w:pStyle w:val="ab"/>
        <w:ind w:left="960" w:firstLine="480"/>
      </w:pPr>
      <w:r>
        <w:t>&lt;XButton&gt;</w:t>
      </w:r>
    </w:p>
    <w:p w14:paraId="0FECA49C" w14:textId="5011CBB4" w:rsidR="00A75836" w:rsidRDefault="00A75836" w:rsidP="004C4BFF">
      <w:pPr>
        <w:pStyle w:val="ab"/>
        <w:ind w:left="960" w:firstLine="480"/>
      </w:pPr>
      <w:r>
        <w:tab/>
        <w:t>&lt;text&gt;</w:t>
      </w:r>
      <w:r>
        <w:rPr>
          <w:rFonts w:hint="eastAsia"/>
        </w:rPr>
        <w:t>查询</w:t>
      </w:r>
      <w:r>
        <w:t>&lt;/text&gt;</w:t>
      </w:r>
    </w:p>
    <w:p w14:paraId="7D708A87" w14:textId="6F98141C" w:rsidR="0068787F" w:rsidRDefault="0068787F" w:rsidP="004C4BFF">
      <w:pPr>
        <w:pStyle w:val="ab"/>
        <w:ind w:left="960" w:firstLine="480"/>
      </w:pPr>
      <w:r>
        <w:tab/>
        <w:t>&lt;onClickTransaction&gt;</w:t>
      </w:r>
    </w:p>
    <w:p w14:paraId="0ED79FED" w14:textId="6C138CA9" w:rsidR="0068787F" w:rsidRDefault="0068787F" w:rsidP="004C4BFF">
      <w:pPr>
        <w:pStyle w:val="ab"/>
        <w:ind w:left="960" w:firstLine="480"/>
      </w:pPr>
      <w:r>
        <w:tab/>
      </w:r>
      <w:r>
        <w:tab/>
        <w:t>&lt;event class=”com.hy.ui.event.SubmitActionListener”&gt;</w:t>
      </w:r>
    </w:p>
    <w:p w14:paraId="7C4B6873" w14:textId="37D9C6BC" w:rsidR="00BD2EFA" w:rsidRDefault="00BD2EFA" w:rsidP="004C4BFF">
      <w:pPr>
        <w:pStyle w:val="ab"/>
        <w:ind w:left="960" w:firstLine="480"/>
      </w:pPr>
      <w:r>
        <w:tab/>
      </w:r>
      <w:r>
        <w:tab/>
      </w:r>
      <w:r>
        <w:tab/>
        <w:t xml:space="preserve">&lt;queryParam </w:t>
      </w:r>
      <w:r w:rsidRPr="009D4538">
        <w:rPr>
          <w:b/>
          <w:color w:val="3366FF"/>
        </w:rPr>
        <w:t>submit=”QueryPanel”</w:t>
      </w:r>
      <w:r>
        <w:t xml:space="preserve"> /&gt;</w:t>
      </w:r>
    </w:p>
    <w:p w14:paraId="6B95C781" w14:textId="4508166C" w:rsidR="0068787F" w:rsidRDefault="0068787F" w:rsidP="004C4BFF">
      <w:pPr>
        <w:pStyle w:val="ab"/>
        <w:ind w:left="960" w:firstLine="480"/>
      </w:pPr>
      <w:r>
        <w:tab/>
      </w:r>
      <w:r>
        <w:tab/>
        <w:t>&lt;/event&gt;</w:t>
      </w:r>
    </w:p>
    <w:p w14:paraId="1244AC71" w14:textId="4C4BB124" w:rsidR="0068787F" w:rsidRDefault="0068787F" w:rsidP="004C4BFF">
      <w:pPr>
        <w:pStyle w:val="ab"/>
        <w:ind w:left="1680" w:firstLine="480"/>
      </w:pPr>
      <w:r>
        <w:t>&lt;/onClickTransaction&gt;</w:t>
      </w:r>
    </w:p>
    <w:p w14:paraId="7741DD2F" w14:textId="34CF4DE9" w:rsidR="00A75836" w:rsidRDefault="00A75836" w:rsidP="004C4BFF">
      <w:pPr>
        <w:pStyle w:val="ab"/>
        <w:ind w:left="960" w:firstLine="480"/>
      </w:pPr>
      <w:r>
        <w:t>&lt;/XButton&gt;</w:t>
      </w:r>
    </w:p>
    <w:p w14:paraId="4394D0B5" w14:textId="7835AF0C" w:rsidR="004C1168" w:rsidRDefault="000A0196" w:rsidP="004C4BFF">
      <w:pPr>
        <w:pStyle w:val="ab"/>
        <w:ind w:left="960"/>
      </w:pPr>
      <w:r>
        <w:t>&lt;/XPanel&gt;</w:t>
      </w:r>
    </w:p>
    <w:p w14:paraId="0C3778DB" w14:textId="37EDA996" w:rsidR="00D9170A" w:rsidRPr="009F0531" w:rsidRDefault="00D9170A" w:rsidP="004C4BFF">
      <w:pPr>
        <w:pStyle w:val="ab"/>
        <w:ind w:left="960"/>
        <w:rPr>
          <w:b/>
        </w:rPr>
      </w:pPr>
      <w:r>
        <w:rPr>
          <w:rFonts w:hint="eastAsia"/>
        </w:rPr>
        <w:t>上面的举例创建了一个面板。设置面板的布局为</w:t>
      </w:r>
      <w:r>
        <w:t>FlowLayout</w:t>
      </w:r>
      <w:r>
        <w:rPr>
          <w:rFonts w:hint="eastAsia"/>
        </w:rPr>
        <w:t>，对齐方式为左对齐。通过面板的</w:t>
      </w:r>
      <w:r>
        <w:t>add(o)</w:t>
      </w:r>
      <w:r>
        <w:rPr>
          <w:rFonts w:hint="eastAsia"/>
        </w:rPr>
        <w:t>方法添加了两个标签控件、两</w:t>
      </w:r>
      <w:r w:rsidR="009F0531">
        <w:rPr>
          <w:rFonts w:hint="eastAsia"/>
        </w:rPr>
        <w:t>个文本</w:t>
      </w:r>
      <w:r>
        <w:rPr>
          <w:rFonts w:hint="eastAsia"/>
        </w:rPr>
        <w:t>框控件和一个查询按钮控件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014758">
        <w:rPr>
          <w:rFonts w:hint="eastAsia"/>
        </w:rPr>
        <w:t>对于查询按钮添加了点击事件处理</w:t>
      </w:r>
      <w:r w:rsidR="009F0531">
        <w:rPr>
          <w:rFonts w:hint="eastAsia"/>
        </w:rPr>
        <w:t>类</w:t>
      </w:r>
      <w:r w:rsidR="009F0531">
        <w:t>”</w:t>
      </w:r>
      <w:r w:rsidR="009F0531" w:rsidRPr="009F0531">
        <w:t xml:space="preserve"> </w:t>
      </w:r>
      <w:r w:rsidR="009F0531">
        <w:t>SubmitActionListener”</w:t>
      </w:r>
      <w:r w:rsidR="009F0531">
        <w:rPr>
          <w:rFonts w:hint="eastAsia"/>
        </w:rPr>
        <w:t>，此类中有一个方法为</w:t>
      </w:r>
      <w:r w:rsidR="009F0531">
        <w:t>public void queryParam(Map i_Map)</w:t>
      </w:r>
      <w:r w:rsidR="009F0531">
        <w:rPr>
          <w:rFonts w:hint="eastAsia"/>
        </w:rPr>
        <w:t xml:space="preserve"> ;</w:t>
      </w:r>
      <w:r w:rsidR="009F0531">
        <w:rPr>
          <w:rFonts w:hint="eastAsia"/>
        </w:rPr>
        <w:t>的方法，通过此方法接收集合对象。此集合对象中有两个元素，分别是两个文本对象的实例化对象。</w:t>
      </w:r>
    </w:p>
    <w:p w14:paraId="4FAFDD5D" w14:textId="36276A7D" w:rsidR="009C2377" w:rsidRPr="00B770CE" w:rsidRDefault="009C2377" w:rsidP="00D243E6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Call</w:t>
      </w:r>
      <w:r w:rsidRPr="00B770CE">
        <w:rPr>
          <w:rFonts w:hint="eastAsia"/>
          <w:b/>
          <w:sz w:val="28"/>
          <w:szCs w:val="28"/>
        </w:rPr>
        <w:t>标记</w:t>
      </w:r>
    </w:p>
    <w:p w14:paraId="509051CF" w14:textId="5369A135" w:rsidR="004C4BFF" w:rsidRDefault="00D243E6" w:rsidP="004C4BFF">
      <w:pPr>
        <w:pStyle w:val="ab"/>
        <w:ind w:left="960"/>
      </w:pPr>
      <w:r>
        <w:rPr>
          <w:rFonts w:hint="eastAsia"/>
        </w:rPr>
        <w:t>方法调用节点标记。</w:t>
      </w:r>
      <w:r w:rsidR="004C4BFF">
        <w:rPr>
          <w:rFonts w:hint="eastAsia"/>
        </w:rPr>
        <w:t>调用复杂</w:t>
      </w:r>
      <w:r w:rsidR="004C4BFF">
        <w:t>Java</w:t>
      </w:r>
      <w:r w:rsidR="004C4BFF">
        <w:rPr>
          <w:rFonts w:hint="eastAsia"/>
        </w:rPr>
        <w:t>方法或是需要获取</w:t>
      </w:r>
      <w:r w:rsidR="004C4BFF">
        <w:t>Java</w:t>
      </w:r>
      <w:r w:rsidR="004C4BFF">
        <w:rPr>
          <w:rFonts w:hint="eastAsia"/>
        </w:rPr>
        <w:t>方法返回值对象的显示时被使用。</w:t>
      </w:r>
    </w:p>
    <w:p w14:paraId="77A16E45" w14:textId="7F1A67E8" w:rsidR="00482F01" w:rsidRDefault="00482F01" w:rsidP="004C4BFF">
      <w:pPr>
        <w:pStyle w:val="ab"/>
        <w:ind w:left="960"/>
      </w:pPr>
      <w:r>
        <w:rPr>
          <w:rFonts w:hint="eastAsia"/>
        </w:rPr>
        <w:t>Call</w:t>
      </w:r>
      <w:r>
        <w:rPr>
          <w:rFonts w:hint="eastAsia"/>
        </w:rPr>
        <w:t>标记的语法为：</w:t>
      </w:r>
    </w:p>
    <w:p w14:paraId="550F1216" w14:textId="2AFD328A" w:rsidR="00461C38" w:rsidRDefault="00461C38" w:rsidP="004C4BFF">
      <w:pPr>
        <w:pStyle w:val="ab"/>
        <w:ind w:left="960"/>
      </w:pPr>
      <w:r>
        <w:rPr>
          <w:rFonts w:hint="eastAsia"/>
        </w:rPr>
        <w:t>&lt;XXX&gt;</w:t>
      </w:r>
    </w:p>
    <w:p w14:paraId="59CB99DC" w14:textId="122D01E2" w:rsidR="00461C38" w:rsidRDefault="00461C38" w:rsidP="004C4BFF">
      <w:pPr>
        <w:pStyle w:val="ab"/>
        <w:ind w:left="960"/>
      </w:pPr>
      <w:r>
        <w:rPr>
          <w:rFonts w:hint="eastAsia"/>
        </w:rPr>
        <w:tab/>
        <w:t>&lt;Call name=</w:t>
      </w:r>
      <w:r>
        <w:t>”</w:t>
      </w:r>
      <w:r>
        <w:rPr>
          <w:rFonts w:hint="eastAsia"/>
        </w:rPr>
        <w:t>java-method-name</w:t>
      </w:r>
      <w:r>
        <w:t>”</w:t>
      </w:r>
      <w:r w:rsidR="00EA37B4">
        <w:rPr>
          <w:rFonts w:hint="eastAsia"/>
        </w:rPr>
        <w:t xml:space="preserve"> </w:t>
      </w:r>
      <w:r w:rsidR="00EA37B4">
        <w:t>return</w:t>
      </w:r>
      <w:r w:rsidR="00EA37B4">
        <w:rPr>
          <w:rFonts w:hint="eastAsia"/>
        </w:rPr>
        <w:t>i</w:t>
      </w:r>
      <w:r w:rsidR="00EA37B4">
        <w:t>d</w:t>
      </w:r>
      <w:r w:rsidR="00EA37B4">
        <w:rPr>
          <w:rFonts w:hint="eastAsia"/>
        </w:rPr>
        <w:t>=</w:t>
      </w:r>
      <w:r w:rsidR="00EA37B4">
        <w:t>”</w:t>
      </w:r>
      <w:r w:rsidR="00EA37B4">
        <w:rPr>
          <w:rFonts w:hint="eastAsia"/>
        </w:rPr>
        <w:t>java-method-return-object-id</w:t>
      </w:r>
      <w:r w:rsidR="00EA37B4">
        <w:t>”</w:t>
      </w:r>
      <w:r>
        <w:rPr>
          <w:rFonts w:hint="eastAsia"/>
        </w:rPr>
        <w:t>&gt;</w:t>
      </w:r>
    </w:p>
    <w:p w14:paraId="473A13DC" w14:textId="5BBFC79D" w:rsidR="00461C38" w:rsidRDefault="00461C38" w:rsidP="004C4BFF">
      <w:pPr>
        <w:pStyle w:val="ab"/>
        <w:ind w:left="960"/>
      </w:pPr>
      <w:r>
        <w:rPr>
          <w:rFonts w:hint="eastAsia"/>
        </w:rPr>
        <w:tab/>
      </w:r>
      <w:r>
        <w:rPr>
          <w:rFonts w:hint="eastAsia"/>
        </w:rPr>
        <w:tab/>
        <w:t>&lt;param1&gt;</w:t>
      </w:r>
      <w:r>
        <w:t>…</w:t>
      </w:r>
      <w:r>
        <w:rPr>
          <w:rFonts w:hint="eastAsia"/>
        </w:rPr>
        <w:t>&lt;param1&gt;</w:t>
      </w:r>
    </w:p>
    <w:p w14:paraId="3B5FB59D" w14:textId="7ED831FA" w:rsidR="00461C38" w:rsidRDefault="00461C38" w:rsidP="00461C38">
      <w:pPr>
        <w:pStyle w:val="ab"/>
        <w:ind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 xml:space="preserve"> </w:t>
      </w:r>
      <w:r>
        <w:t>……</w:t>
      </w:r>
    </w:p>
    <w:p w14:paraId="47022EAB" w14:textId="1DF7A808" w:rsidR="00461C38" w:rsidRDefault="00461C38" w:rsidP="00461C38">
      <w:pPr>
        <w:pStyle w:val="ab"/>
        <w:ind w:left="960"/>
      </w:pPr>
      <w:r>
        <w:rPr>
          <w:rFonts w:hint="eastAsia"/>
        </w:rPr>
        <w:tab/>
      </w:r>
      <w:r>
        <w:rPr>
          <w:rFonts w:hint="eastAsia"/>
        </w:rPr>
        <w:tab/>
        <w:t>&lt;paramN&gt;</w:t>
      </w:r>
      <w:r>
        <w:t>…</w:t>
      </w:r>
      <w:r>
        <w:rPr>
          <w:rFonts w:hint="eastAsia"/>
        </w:rPr>
        <w:t>&lt;/paramN&gt;</w:t>
      </w:r>
    </w:p>
    <w:p w14:paraId="3F3A52FD" w14:textId="50AAE5AE" w:rsidR="00461C38" w:rsidRDefault="00461C38" w:rsidP="00461C38">
      <w:pPr>
        <w:pStyle w:val="ab"/>
        <w:ind w:left="960" w:firstLine="480"/>
      </w:pPr>
      <w:r>
        <w:rPr>
          <w:rFonts w:hint="eastAsia"/>
        </w:rPr>
        <w:t>&lt;/Call&gt;</w:t>
      </w:r>
    </w:p>
    <w:p w14:paraId="4E88A6BB" w14:textId="0945E76B" w:rsidR="00461C38" w:rsidRDefault="00461C38" w:rsidP="004C4BFF">
      <w:pPr>
        <w:pStyle w:val="ab"/>
        <w:ind w:left="960"/>
      </w:pPr>
      <w:r>
        <w:rPr>
          <w:rFonts w:hint="eastAsia"/>
        </w:rPr>
        <w:t>&lt;/XXX&gt;</w:t>
      </w:r>
    </w:p>
    <w:p w14:paraId="370AC129" w14:textId="65A9DB65" w:rsidR="00E708CC" w:rsidRPr="00FC7D69" w:rsidRDefault="00E708CC" w:rsidP="00FC169A">
      <w:pPr>
        <w:pStyle w:val="ab"/>
        <w:numPr>
          <w:ilvl w:val="2"/>
          <w:numId w:val="11"/>
        </w:numPr>
        <w:ind w:hanging="482"/>
        <w:outlineLvl w:val="2"/>
        <w:rPr>
          <w:b/>
          <w:sz w:val="28"/>
          <w:szCs w:val="28"/>
        </w:rPr>
      </w:pPr>
      <w:r w:rsidRPr="00FC7D69">
        <w:rPr>
          <w:b/>
          <w:sz w:val="28"/>
          <w:szCs w:val="28"/>
        </w:rPr>
        <w:t>Call : name</w:t>
      </w:r>
      <w:r w:rsidRPr="00FC7D69">
        <w:rPr>
          <w:rFonts w:hint="eastAsia"/>
          <w:b/>
          <w:sz w:val="28"/>
          <w:szCs w:val="28"/>
        </w:rPr>
        <w:t>属性</w:t>
      </w:r>
    </w:p>
    <w:p w14:paraId="657770D3" w14:textId="5E41C431" w:rsidR="00F80B84" w:rsidRDefault="00810F6F" w:rsidP="00F80B84">
      <w:pPr>
        <w:pStyle w:val="ab"/>
        <w:ind w:left="1440"/>
      </w:pPr>
      <w:r>
        <w:rPr>
          <w:rFonts w:hint="eastAsia"/>
        </w:rPr>
        <w:t>此为</w:t>
      </w:r>
      <w:r>
        <w:t>Call</w:t>
      </w:r>
      <w:r>
        <w:rPr>
          <w:rFonts w:hint="eastAsia"/>
        </w:rPr>
        <w:t>节点标记的属性之一。</w:t>
      </w:r>
      <w:r w:rsidR="00D1413A">
        <w:rPr>
          <w:rFonts w:hint="eastAsia"/>
        </w:rPr>
        <w:t>表示调用</w:t>
      </w:r>
      <w:r w:rsidR="00D1413A">
        <w:t>Java</w:t>
      </w:r>
      <w:r w:rsidR="00D1413A">
        <w:rPr>
          <w:rFonts w:hint="eastAsia"/>
        </w:rPr>
        <w:t>类实例的方法名称。</w:t>
      </w:r>
      <w:r w:rsidR="009A762C">
        <w:rPr>
          <w:rFonts w:hint="eastAsia"/>
        </w:rPr>
        <w:t>也可以是</w:t>
      </w:r>
      <w:r w:rsidR="009A762C">
        <w:t>Java</w:t>
      </w:r>
      <w:r w:rsidR="009A762C">
        <w:rPr>
          <w:rFonts w:hint="eastAsia"/>
        </w:rPr>
        <w:t>类实例的方法的返回值对象实例的方法名称</w:t>
      </w:r>
      <w:r w:rsidR="009A762C">
        <w:rPr>
          <w:rFonts w:hint="eastAsia"/>
        </w:rPr>
        <w:t xml:space="preserve"> </w:t>
      </w:r>
      <w:r w:rsidR="00171104">
        <w:rPr>
          <w:rFonts w:hint="eastAsia"/>
        </w:rPr>
        <w:t>，如：</w:t>
      </w:r>
      <w:r w:rsidR="00171104">
        <w:t>name=”toString.trim”</w:t>
      </w:r>
      <w:r w:rsidR="00E52C79">
        <w:rPr>
          <w:rFonts w:hint="eastAsia"/>
        </w:rPr>
        <w:t>。</w:t>
      </w:r>
    </w:p>
    <w:p w14:paraId="22AA063B" w14:textId="23651115" w:rsidR="00F51B40" w:rsidRPr="00BB1BC2" w:rsidRDefault="00F51B40" w:rsidP="00FC169A">
      <w:pPr>
        <w:pStyle w:val="ab"/>
        <w:numPr>
          <w:ilvl w:val="2"/>
          <w:numId w:val="11"/>
        </w:numPr>
        <w:ind w:hanging="482"/>
        <w:outlineLvl w:val="2"/>
        <w:rPr>
          <w:b/>
          <w:sz w:val="28"/>
          <w:szCs w:val="28"/>
        </w:rPr>
      </w:pPr>
      <w:r w:rsidRPr="00BB1BC2">
        <w:rPr>
          <w:b/>
          <w:sz w:val="28"/>
          <w:szCs w:val="28"/>
        </w:rPr>
        <w:t>Call : returnid</w:t>
      </w:r>
      <w:r w:rsidRPr="00BB1BC2">
        <w:rPr>
          <w:rFonts w:hint="eastAsia"/>
          <w:b/>
          <w:sz w:val="28"/>
          <w:szCs w:val="28"/>
        </w:rPr>
        <w:t>属性</w:t>
      </w:r>
    </w:p>
    <w:p w14:paraId="6CA5466E" w14:textId="42734815" w:rsidR="008564EE" w:rsidRDefault="008564EE" w:rsidP="008564EE">
      <w:pPr>
        <w:pStyle w:val="ab"/>
        <w:ind w:left="1440"/>
      </w:pPr>
      <w:r>
        <w:rPr>
          <w:rFonts w:hint="eastAsia"/>
        </w:rPr>
        <w:t>此为</w:t>
      </w:r>
      <w:r>
        <w:t>Call</w:t>
      </w:r>
      <w:r>
        <w:rPr>
          <w:rFonts w:hint="eastAsia"/>
        </w:rPr>
        <w:t>节点标记的属性之一。</w:t>
      </w:r>
      <w:r w:rsidR="003A6164">
        <w:rPr>
          <w:rFonts w:hint="eastAsia"/>
        </w:rPr>
        <w:t>表示调用</w:t>
      </w:r>
      <w:r w:rsidR="003A6164">
        <w:t>Java</w:t>
      </w:r>
      <w:r w:rsidR="003A6164">
        <w:rPr>
          <w:rFonts w:hint="eastAsia"/>
        </w:rPr>
        <w:t>类实例的方法的返回值对象在</w:t>
      </w:r>
      <w:r w:rsidR="003A6164">
        <w:t>XJava</w:t>
      </w:r>
      <w:r w:rsidR="003A6164">
        <w:rPr>
          <w:rFonts w:hint="eastAsia"/>
        </w:rPr>
        <w:t>中的</w:t>
      </w:r>
      <w:r w:rsidR="003A6164">
        <w:rPr>
          <w:rFonts w:hint="eastAsia"/>
        </w:rPr>
        <w:t xml:space="preserve"> </w:t>
      </w:r>
      <w:r w:rsidR="003A6164">
        <w:t>id</w:t>
      </w:r>
      <w:r w:rsidR="003A6164">
        <w:rPr>
          <w:rFonts w:hint="eastAsia"/>
        </w:rPr>
        <w:t>标识。有了此</w:t>
      </w:r>
      <w:r w:rsidR="003A6164">
        <w:t>id</w:t>
      </w:r>
      <w:r w:rsidR="000D587D">
        <w:rPr>
          <w:rFonts w:hint="eastAsia"/>
        </w:rPr>
        <w:t>标识，就可以在其后被引用。</w:t>
      </w:r>
    </w:p>
    <w:p w14:paraId="621E4E0A" w14:textId="0BB4B241" w:rsidR="00A20611" w:rsidRDefault="00A20611" w:rsidP="00A20611">
      <w:pPr>
        <w:pStyle w:val="ab"/>
      </w:pPr>
      <w:r>
        <w:rPr>
          <w:rFonts w:hint="eastAsia"/>
        </w:rPr>
        <w:tab/>
      </w:r>
      <w:r>
        <w:rPr>
          <w:rFonts w:hint="eastAsia"/>
        </w:rPr>
        <w:t>举例</w:t>
      </w:r>
      <w:r>
        <w:t>1.10</w:t>
      </w:r>
    </w:p>
    <w:p w14:paraId="6A203D8C" w14:textId="31C04C34" w:rsidR="001A572F" w:rsidRDefault="001A572F" w:rsidP="00A20611">
      <w:pPr>
        <w:pStyle w:val="ab"/>
      </w:pPr>
      <w:r>
        <w:tab/>
      </w:r>
      <w:r w:rsidRPr="001A572F">
        <w:t>&lt;import name="XImageIcon" class="javax.swing.ImageIcon" /&gt;</w:t>
      </w:r>
    </w:p>
    <w:p w14:paraId="6029652B" w14:textId="73895F4B" w:rsidR="004B7546" w:rsidRDefault="004B7546" w:rsidP="004B7546">
      <w:pPr>
        <w:pStyle w:val="ab"/>
        <w:ind w:firstLine="720"/>
      </w:pPr>
      <w:r>
        <w:t xml:space="preserve">&lt;import name="XURL"  </w:t>
      </w:r>
      <w:r w:rsidRPr="004B7546">
        <w:t>class="java.net.URL" /&gt;</w:t>
      </w:r>
    </w:p>
    <w:p w14:paraId="7F876DA5" w14:textId="3042F978" w:rsidR="004F1CAE" w:rsidRDefault="004F1CAE" w:rsidP="00A20611">
      <w:pPr>
        <w:pStyle w:val="ab"/>
      </w:pPr>
      <w:r>
        <w:tab/>
      </w:r>
      <w:r w:rsidR="005A2524">
        <w:t>&lt;XImageIcon&gt;</w:t>
      </w:r>
    </w:p>
    <w:p w14:paraId="50CBA929" w14:textId="5E19A877" w:rsidR="008F6068" w:rsidRDefault="008F6068" w:rsidP="00A20611">
      <w:pPr>
        <w:pStyle w:val="ab"/>
      </w:pPr>
      <w:r>
        <w:tab/>
      </w:r>
      <w:r>
        <w:tab/>
        <w:t>&lt;constructor&gt;</w:t>
      </w:r>
    </w:p>
    <w:p w14:paraId="4D431AF3" w14:textId="00E36E14" w:rsidR="008F6068" w:rsidRDefault="008F6068" w:rsidP="00A20611">
      <w:pPr>
        <w:pStyle w:val="ab"/>
      </w:pPr>
      <w:r>
        <w:tab/>
      </w:r>
      <w:r>
        <w:tab/>
      </w:r>
      <w:r>
        <w:tab/>
        <w:t>&lt;XURL&gt;</w:t>
      </w:r>
    </w:p>
    <w:p w14:paraId="6FEB1FE3" w14:textId="07FA3EE5" w:rsidR="008F6068" w:rsidRDefault="008F6068" w:rsidP="00A20611">
      <w:pPr>
        <w:pStyle w:val="ab"/>
      </w:pPr>
      <w:r>
        <w:tab/>
      </w:r>
      <w:r>
        <w:tab/>
      </w:r>
      <w:r>
        <w:tab/>
      </w:r>
      <w:r>
        <w:tab/>
        <w:t>&lt;constructor&gt;</w:t>
      </w:r>
    </w:p>
    <w:p w14:paraId="4492713C" w14:textId="4DDB8C20" w:rsidR="00AC0137" w:rsidRDefault="00AC0137" w:rsidP="00A20611">
      <w:pPr>
        <w:pStyle w:val="ab"/>
      </w:pPr>
      <w:r>
        <w:tab/>
      </w:r>
      <w:r>
        <w:tab/>
      </w:r>
      <w:r>
        <w:tab/>
      </w:r>
      <w:r>
        <w:tab/>
      </w:r>
      <w:r>
        <w:tab/>
        <w:t>&lt;String&gt;classpath:Ubuntu.png&lt;/String&gt;</w:t>
      </w:r>
    </w:p>
    <w:p w14:paraId="2A332AB6" w14:textId="39CEC268" w:rsidR="008F6068" w:rsidRDefault="008F6068" w:rsidP="00A20611">
      <w:pPr>
        <w:pStyle w:val="ab"/>
      </w:pPr>
      <w:r>
        <w:tab/>
      </w:r>
      <w:r>
        <w:tab/>
      </w:r>
      <w:r>
        <w:tab/>
      </w:r>
      <w:r>
        <w:tab/>
        <w:t>&lt;/constructor&gt;</w:t>
      </w:r>
    </w:p>
    <w:p w14:paraId="67353FF4" w14:textId="3002A11A" w:rsidR="008F6068" w:rsidRDefault="008F6068" w:rsidP="00A20611">
      <w:pPr>
        <w:pStyle w:val="ab"/>
      </w:pPr>
      <w:r>
        <w:tab/>
      </w:r>
      <w:r>
        <w:tab/>
      </w:r>
      <w:r>
        <w:tab/>
        <w:t>&lt;XURL&gt;</w:t>
      </w:r>
    </w:p>
    <w:p w14:paraId="77825592" w14:textId="301C6B0A" w:rsidR="008F6068" w:rsidRDefault="008F6068" w:rsidP="008F6068">
      <w:pPr>
        <w:pStyle w:val="ab"/>
        <w:ind w:left="720" w:firstLine="720"/>
      </w:pPr>
      <w:r>
        <w:t>&lt;/constructor&gt;</w:t>
      </w:r>
    </w:p>
    <w:p w14:paraId="754C2758" w14:textId="7E1C15F6" w:rsidR="00AB15DD" w:rsidRPr="0046744E" w:rsidRDefault="00AB15DD" w:rsidP="008F6068">
      <w:pPr>
        <w:pStyle w:val="ab"/>
        <w:ind w:left="720" w:firstLine="720"/>
        <w:rPr>
          <w:b/>
          <w:color w:val="3366FF"/>
        </w:rPr>
      </w:pPr>
      <w:r w:rsidRPr="0046744E">
        <w:rPr>
          <w:b/>
          <w:color w:val="3366FF"/>
        </w:rPr>
        <w:t>&lt;call name=” this.getImage.getScaledInstance” returnID=”ximage</w:t>
      </w:r>
      <w:r w:rsidR="00815EAD">
        <w:rPr>
          <w:b/>
          <w:color w:val="3366FF"/>
        </w:rPr>
        <w:t>ReturnID</w:t>
      </w:r>
      <w:r w:rsidRPr="0046744E">
        <w:rPr>
          <w:b/>
          <w:color w:val="3366FF"/>
        </w:rPr>
        <w:t>”&gt;</w:t>
      </w:r>
    </w:p>
    <w:p w14:paraId="5B4D6738" w14:textId="59940319" w:rsidR="00AB15DD" w:rsidRDefault="00AB15DD" w:rsidP="008F6068">
      <w:pPr>
        <w:pStyle w:val="ab"/>
        <w:ind w:left="720" w:firstLine="720"/>
      </w:pPr>
      <w:r>
        <w:tab/>
        <w:t>&lt;int&gt;24&lt;/int&gt;</w:t>
      </w:r>
    </w:p>
    <w:p w14:paraId="1E47B2FF" w14:textId="0F59DEB1" w:rsidR="00AB15DD" w:rsidRDefault="00AB15DD" w:rsidP="008F6068">
      <w:pPr>
        <w:pStyle w:val="ab"/>
        <w:ind w:left="720" w:firstLine="720"/>
      </w:pPr>
      <w:r>
        <w:tab/>
        <w:t>&lt;int&gt;24&lt;/int&gt;</w:t>
      </w:r>
    </w:p>
    <w:p w14:paraId="3FAA9D1B" w14:textId="05C0E387" w:rsidR="00AB15DD" w:rsidRDefault="00AB15DD" w:rsidP="008F6068">
      <w:pPr>
        <w:pStyle w:val="ab"/>
        <w:ind w:left="720" w:firstLine="720"/>
      </w:pPr>
      <w:r>
        <w:tab/>
        <w:t>&lt;int&gt;1&lt;/int&gt;</w:t>
      </w:r>
    </w:p>
    <w:p w14:paraId="191D6393" w14:textId="69EA445C" w:rsidR="00AB15DD" w:rsidRDefault="00AB15DD" w:rsidP="008F6068">
      <w:pPr>
        <w:pStyle w:val="ab"/>
        <w:ind w:left="720" w:firstLine="720"/>
      </w:pPr>
      <w:r>
        <w:t>&lt;/call&gt;</w:t>
      </w:r>
    </w:p>
    <w:p w14:paraId="197C558F" w14:textId="1238E576" w:rsidR="00B13C9D" w:rsidRDefault="00B13C9D" w:rsidP="008F6068">
      <w:pPr>
        <w:pStyle w:val="ab"/>
        <w:ind w:left="720" w:firstLine="720"/>
      </w:pPr>
      <w:r>
        <w:t>&lt;image ref=”</w:t>
      </w:r>
      <w:r w:rsidRPr="00B13C9D">
        <w:t xml:space="preserve"> </w:t>
      </w:r>
      <w:r w:rsidR="00815EAD" w:rsidRPr="0046744E">
        <w:rPr>
          <w:b/>
          <w:color w:val="3366FF"/>
        </w:rPr>
        <w:t>ximage</w:t>
      </w:r>
      <w:r w:rsidR="00815EAD">
        <w:rPr>
          <w:b/>
          <w:color w:val="3366FF"/>
        </w:rPr>
        <w:t>ReturnID</w:t>
      </w:r>
      <w:r>
        <w:t>” /&gt;</w:t>
      </w:r>
    </w:p>
    <w:p w14:paraId="146940C5" w14:textId="24E686AE" w:rsidR="005A2524" w:rsidRDefault="005A2524" w:rsidP="00A20611">
      <w:pPr>
        <w:pStyle w:val="ab"/>
      </w:pPr>
      <w:r>
        <w:tab/>
        <w:t>&lt;/XImageIcon&gt;</w:t>
      </w:r>
    </w:p>
    <w:p w14:paraId="73F850C8" w14:textId="554542E8" w:rsidR="00827BBB" w:rsidRDefault="00FB1803" w:rsidP="003532F6">
      <w:pPr>
        <w:pStyle w:val="ab"/>
        <w:ind w:left="720"/>
      </w:pPr>
      <w:r>
        <w:rPr>
          <w:rFonts w:hint="eastAsia"/>
        </w:rPr>
        <w:t>上面的举例中，创建一个图片对象实例</w:t>
      </w:r>
      <w:r>
        <w:t>&lt;XImageIcon&gt;</w:t>
      </w:r>
      <w:r w:rsidR="00272AAD">
        <w:rPr>
          <w:rFonts w:hint="eastAsia"/>
        </w:rPr>
        <w:t>，在其构造时又用一个新创建出的</w:t>
      </w:r>
      <w:r w:rsidR="00272AAD">
        <w:t>&lt;XURL&gt;</w:t>
      </w:r>
      <w:r w:rsidR="00272AAD">
        <w:rPr>
          <w:rFonts w:hint="eastAsia"/>
        </w:rPr>
        <w:t>来构造。</w:t>
      </w:r>
      <w:r w:rsidR="005C3D21">
        <w:rPr>
          <w:rFonts w:hint="eastAsia"/>
        </w:rPr>
        <w:t>再</w:t>
      </w:r>
      <w:r w:rsidR="005C3D21">
        <w:t>&lt;XImageIcon&gt;</w:t>
      </w:r>
      <w:r w:rsidR="005C3D21">
        <w:rPr>
          <w:rFonts w:hint="eastAsia"/>
        </w:rPr>
        <w:t>构造完成后，调用自身的</w:t>
      </w:r>
      <w:r w:rsidR="005C3D21" w:rsidRPr="0046744E">
        <w:rPr>
          <w:b/>
          <w:color w:val="3366FF"/>
        </w:rPr>
        <w:t>” this.getImage.getScaledInstance”</w:t>
      </w:r>
      <w:r w:rsidR="005C3D21">
        <w:rPr>
          <w:rFonts w:hint="eastAsia"/>
        </w:rPr>
        <w:t>方法</w:t>
      </w:r>
      <w:r w:rsidR="00A852B2">
        <w:rPr>
          <w:rFonts w:hint="eastAsia"/>
        </w:rPr>
        <w:t>，获取返回值对象并用</w:t>
      </w:r>
      <w:r w:rsidR="00A852B2" w:rsidRPr="0046744E">
        <w:rPr>
          <w:b/>
          <w:color w:val="3366FF"/>
        </w:rPr>
        <w:t>returnID=”</w:t>
      </w:r>
      <w:r w:rsidR="00815EAD" w:rsidRPr="00815EAD">
        <w:rPr>
          <w:b/>
          <w:color w:val="3366FF"/>
        </w:rPr>
        <w:t xml:space="preserve"> </w:t>
      </w:r>
      <w:r w:rsidR="00815EAD" w:rsidRPr="0046744E">
        <w:rPr>
          <w:b/>
          <w:color w:val="3366FF"/>
        </w:rPr>
        <w:t>ximage</w:t>
      </w:r>
      <w:r w:rsidR="00815EAD">
        <w:rPr>
          <w:b/>
          <w:color w:val="3366FF"/>
        </w:rPr>
        <w:t>ReturnID</w:t>
      </w:r>
      <w:r w:rsidR="00A852B2" w:rsidRPr="0046744E">
        <w:rPr>
          <w:b/>
          <w:color w:val="3366FF"/>
        </w:rPr>
        <w:t>”</w:t>
      </w:r>
      <w:r w:rsidR="00A852B2">
        <w:rPr>
          <w:rFonts w:hint="eastAsia"/>
        </w:rPr>
        <w:t>标识。再其后使用</w:t>
      </w:r>
      <w:r w:rsidR="00A852B2">
        <w:t>setImage(o)</w:t>
      </w:r>
      <w:r w:rsidR="00A852B2">
        <w:rPr>
          <w:rFonts w:hint="eastAsia"/>
        </w:rPr>
        <w:t>方法，将返回值对象填充给自身，完成一个大小为</w:t>
      </w:r>
      <w:r w:rsidR="00A852B2">
        <w:rPr>
          <w:rFonts w:hint="eastAsia"/>
        </w:rPr>
        <w:t>24*24*1</w:t>
      </w:r>
      <w:r w:rsidR="00A852B2">
        <w:rPr>
          <w:rFonts w:hint="eastAsia"/>
        </w:rPr>
        <w:t>按钮图片的创建。翻译上面的配置为</w:t>
      </w:r>
      <w:r w:rsidR="00A852B2">
        <w:t>Java</w:t>
      </w:r>
      <w:r w:rsidR="00A852B2">
        <w:rPr>
          <w:rFonts w:hint="eastAsia"/>
        </w:rPr>
        <w:t>代码如下</w:t>
      </w:r>
      <w:r w:rsidR="00A852B2">
        <w:rPr>
          <w:rFonts w:hint="eastAsia"/>
        </w:rPr>
        <w:t xml:space="preserve"> </w:t>
      </w:r>
      <w:r w:rsidR="00A852B2">
        <w:rPr>
          <w:rFonts w:hint="eastAsia"/>
        </w:rPr>
        <w:t>：</w:t>
      </w:r>
    </w:p>
    <w:p w14:paraId="27FEF37E" w14:textId="33B58B58" w:rsidR="00A852B2" w:rsidRDefault="00A852B2" w:rsidP="003532F6">
      <w:pPr>
        <w:pStyle w:val="ab"/>
        <w:ind w:firstLine="720"/>
      </w:pPr>
      <w:r w:rsidRPr="001A572F">
        <w:t>ImageIcon</w:t>
      </w:r>
      <w:r>
        <w:t xml:space="preserve"> v_ImageIcon = new </w:t>
      </w:r>
      <w:r w:rsidRPr="001A572F">
        <w:t>ImageIcon</w:t>
      </w:r>
      <w:r>
        <w:t>(new URL(“…/…/Ubuntu.png”))</w:t>
      </w:r>
      <w:r w:rsidR="00AB0083">
        <w:t>;</w:t>
      </w:r>
    </w:p>
    <w:p w14:paraId="4466B834" w14:textId="4CCDDB34" w:rsidR="00AB0083" w:rsidRDefault="00E30234" w:rsidP="003532F6">
      <w:pPr>
        <w:pStyle w:val="ab"/>
        <w:ind w:firstLine="720"/>
      </w:pPr>
      <w:r>
        <w:t xml:space="preserve">Image v_ReturnObj = </w:t>
      </w:r>
      <w:r w:rsidR="00815EAD">
        <w:t>v_ImageIcon.getImage.getScaledInstance(24 ,24 ,1);</w:t>
      </w:r>
    </w:p>
    <w:p w14:paraId="105F3169" w14:textId="1BCAC0B9" w:rsidR="00E30234" w:rsidRDefault="00E30234" w:rsidP="003532F6">
      <w:pPr>
        <w:pStyle w:val="ab"/>
        <w:ind w:firstLine="720"/>
      </w:pPr>
      <w:r>
        <w:t>v_ImageIcon.setImage(v_ReturnObj);</w:t>
      </w:r>
    </w:p>
    <w:p w14:paraId="15240E71" w14:textId="7D34CC2F" w:rsidR="005C70ED" w:rsidRDefault="005C70ED" w:rsidP="00670AB8">
      <w:pPr>
        <w:pStyle w:val="ab"/>
        <w:ind w:left="720"/>
      </w:pPr>
      <w:r>
        <w:rPr>
          <w:rFonts w:hint="eastAsia"/>
        </w:rPr>
        <w:t>有了上面的</w:t>
      </w:r>
      <w:r>
        <w:t>XJava</w:t>
      </w:r>
      <w:r>
        <w:rPr>
          <w:rFonts w:hint="eastAsia"/>
        </w:rPr>
        <w:t>配置，以后更换图片，调整图片显示大小，特别是整个应用的样式时，只要</w:t>
      </w:r>
      <w:r>
        <w:t>Copy</w:t>
      </w:r>
      <w:r>
        <w:rPr>
          <w:rFonts w:hint="eastAsia"/>
        </w:rPr>
        <w:t>一个</w:t>
      </w:r>
      <w:r>
        <w:t>XJava</w:t>
      </w:r>
      <w:r>
        <w:rPr>
          <w:rFonts w:hint="eastAsia"/>
        </w:rPr>
        <w:t>配置，简单修改一下就成，还能保存原有的样式。而不用修改</w:t>
      </w:r>
      <w:r>
        <w:t>Java</w:t>
      </w:r>
      <w:r>
        <w:rPr>
          <w:rFonts w:hint="eastAsia"/>
        </w:rPr>
        <w:t>代码。</w:t>
      </w:r>
    </w:p>
    <w:p w14:paraId="7536AB88" w14:textId="43379BBB" w:rsidR="004E1FFD" w:rsidRPr="00B770CE" w:rsidRDefault="00B90CDF" w:rsidP="008D2F5B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this</w:t>
      </w:r>
      <w:r w:rsidRPr="00B770CE">
        <w:rPr>
          <w:rFonts w:hint="eastAsia"/>
          <w:b/>
          <w:sz w:val="28"/>
          <w:szCs w:val="28"/>
        </w:rPr>
        <w:t>关键字</w:t>
      </w:r>
    </w:p>
    <w:p w14:paraId="2E46B1BE" w14:textId="33DDFA95" w:rsidR="00D14BC6" w:rsidRDefault="00AA51DA" w:rsidP="00D14BC6">
      <w:pPr>
        <w:pStyle w:val="ab"/>
        <w:ind w:left="960"/>
      </w:pPr>
      <w:r>
        <w:rPr>
          <w:rFonts w:hint="eastAsia"/>
        </w:rPr>
        <w:t>此为一个关键字，它即不</w:t>
      </w:r>
      <w:r>
        <w:t>xml</w:t>
      </w:r>
      <w:r>
        <w:rPr>
          <w:rFonts w:hint="eastAsia"/>
        </w:rPr>
        <w:t>文件中的节点，也不是节点的属性。而是用在节点属性值的关键字。在举例</w:t>
      </w:r>
      <w:r>
        <w:t>1.10</w:t>
      </w:r>
      <w:r>
        <w:rPr>
          <w:rFonts w:hint="eastAsia"/>
        </w:rPr>
        <w:t>中有出现过此关键字。</w:t>
      </w:r>
      <w:r w:rsidR="006927A1">
        <w:rPr>
          <w:rFonts w:hint="eastAsia"/>
        </w:rPr>
        <w:t>它表示所在节点的父节点对应的</w:t>
      </w:r>
      <w:r w:rsidR="006927A1">
        <w:t>Java</w:t>
      </w:r>
      <w:r w:rsidR="006927A1">
        <w:rPr>
          <w:rFonts w:hint="eastAsia"/>
        </w:rPr>
        <w:t>类实例的引用。</w:t>
      </w:r>
      <w:r w:rsidR="003641BA">
        <w:rPr>
          <w:rFonts w:hint="eastAsia"/>
        </w:rPr>
        <w:t>同</w:t>
      </w:r>
      <w:r w:rsidR="003641BA">
        <w:t>Java</w:t>
      </w:r>
      <w:r w:rsidR="003641BA">
        <w:rPr>
          <w:rFonts w:hint="eastAsia"/>
        </w:rPr>
        <w:t>语言中的</w:t>
      </w:r>
      <w:r w:rsidR="003641BA">
        <w:t>this</w:t>
      </w:r>
      <w:r w:rsidR="00A91FFD">
        <w:rPr>
          <w:rFonts w:hint="eastAsia"/>
        </w:rPr>
        <w:t>关键同样的含义。</w:t>
      </w:r>
    </w:p>
    <w:p w14:paraId="475E30CC" w14:textId="3A1A7D7E" w:rsidR="00B90CDF" w:rsidRPr="00B770CE" w:rsidRDefault="00B90CDF" w:rsidP="00502402">
      <w:pPr>
        <w:pStyle w:val="ab"/>
        <w:numPr>
          <w:ilvl w:val="1"/>
          <w:numId w:val="11"/>
        </w:numPr>
        <w:ind w:left="964" w:hanging="482"/>
        <w:outlineLvl w:val="1"/>
        <w:rPr>
          <w:b/>
          <w:sz w:val="28"/>
          <w:szCs w:val="28"/>
        </w:rPr>
      </w:pPr>
      <w:r w:rsidRPr="00B770CE">
        <w:rPr>
          <w:b/>
          <w:sz w:val="28"/>
          <w:szCs w:val="28"/>
        </w:rPr>
        <w:t>classpath</w:t>
      </w:r>
      <w:r w:rsidRPr="00B770CE">
        <w:rPr>
          <w:rFonts w:hint="eastAsia"/>
          <w:b/>
          <w:sz w:val="28"/>
          <w:szCs w:val="28"/>
        </w:rPr>
        <w:t>关键字</w:t>
      </w:r>
    </w:p>
    <w:p w14:paraId="1C5BA6A1" w14:textId="51BD5D8F" w:rsidR="00502402" w:rsidRDefault="00B54F25" w:rsidP="00502402">
      <w:pPr>
        <w:pStyle w:val="ab"/>
        <w:ind w:left="960"/>
      </w:pPr>
      <w:r>
        <w:rPr>
          <w:rFonts w:hint="eastAsia"/>
        </w:rPr>
        <w:t>此为一个关键字，它即不</w:t>
      </w:r>
      <w:r>
        <w:t>xml</w:t>
      </w:r>
      <w:r>
        <w:rPr>
          <w:rFonts w:hint="eastAsia"/>
        </w:rPr>
        <w:t>文件中的节点，也不是节点的属性。而是用在节点属性值的关键字。在举例</w:t>
      </w:r>
      <w:r>
        <w:t>1.10</w:t>
      </w:r>
      <w:r>
        <w:rPr>
          <w:rFonts w:hint="eastAsia"/>
        </w:rPr>
        <w:t>中有出现过此关键字。它表示当前</w:t>
      </w:r>
      <w:r>
        <w:t>xml</w:t>
      </w:r>
      <w:r>
        <w:rPr>
          <w:rFonts w:hint="eastAsia"/>
        </w:rPr>
        <w:t>文件在</w:t>
      </w:r>
      <w:r>
        <w:t>Java</w:t>
      </w:r>
      <w:r>
        <w:rPr>
          <w:rFonts w:hint="eastAsia"/>
        </w:rPr>
        <w:t>工程中的包路径。</w:t>
      </w:r>
      <w:r w:rsidR="005E3890">
        <w:rPr>
          <w:rFonts w:hint="eastAsia"/>
        </w:rPr>
        <w:t>通过它，我们可以获取同包下的其它资源或是上级包、下级包等相对包路径中的资源信息。</w:t>
      </w:r>
    </w:p>
    <w:p w14:paraId="6F2C9302" w14:textId="4D7CEF28" w:rsidR="00512007" w:rsidRPr="002039F5" w:rsidRDefault="00512007" w:rsidP="00CE6509">
      <w:pPr>
        <w:pStyle w:val="ab"/>
        <w:numPr>
          <w:ilvl w:val="0"/>
          <w:numId w:val="11"/>
        </w:numPr>
        <w:ind w:left="403" w:hanging="403"/>
        <w:outlineLvl w:val="0"/>
        <w:rPr>
          <w:b/>
          <w:sz w:val="32"/>
          <w:szCs w:val="32"/>
        </w:rPr>
      </w:pPr>
      <w:r w:rsidRPr="002039F5">
        <w:rPr>
          <w:b/>
          <w:sz w:val="32"/>
          <w:szCs w:val="32"/>
        </w:rPr>
        <w:t>XJava</w:t>
      </w:r>
      <w:r w:rsidRPr="002039F5">
        <w:rPr>
          <w:rFonts w:hint="eastAsia"/>
          <w:b/>
          <w:sz w:val="32"/>
          <w:szCs w:val="32"/>
        </w:rPr>
        <w:t>的样例演示</w:t>
      </w:r>
    </w:p>
    <w:p w14:paraId="64813C8C" w14:textId="08D44B58" w:rsidR="00CE6509" w:rsidRDefault="00810F41" w:rsidP="0055696C">
      <w:pPr>
        <w:pStyle w:val="ab"/>
        <w:ind w:left="403"/>
        <w:outlineLvl w:val="1"/>
      </w:pPr>
      <w:r>
        <w:rPr>
          <w:rFonts w:hint="eastAsia"/>
        </w:rPr>
        <w:t>演示应用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XReport</w:t>
      </w:r>
    </w:p>
    <w:p w14:paraId="2E89245A" w14:textId="456352CB" w:rsidR="00AA43FB" w:rsidRDefault="00AA43FB" w:rsidP="00CE6509">
      <w:pPr>
        <w:pStyle w:val="ab"/>
        <w:ind w:left="400"/>
      </w:pPr>
      <w:r>
        <w:rPr>
          <w:rFonts w:hint="eastAsia"/>
        </w:rPr>
        <w:t>应用界面如下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3F99C40" w14:textId="7C49D726" w:rsidR="00460C22" w:rsidRDefault="00F200A1" w:rsidP="00CE6509">
      <w:pPr>
        <w:pStyle w:val="ab"/>
        <w:ind w:left="400"/>
      </w:pPr>
      <w:r>
        <w:rPr>
          <w:noProof/>
        </w:rPr>
        <w:drawing>
          <wp:inline distT="0" distB="0" distL="0" distR="0" wp14:anchorId="0665EF4B" wp14:editId="1F3AE903">
            <wp:extent cx="6647815" cy="234664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34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5AED" w14:textId="0FF5D82B" w:rsidR="008757C3" w:rsidRDefault="008757C3" w:rsidP="00CE6509">
      <w:pPr>
        <w:pStyle w:val="ab"/>
        <w:ind w:left="400"/>
      </w:pPr>
      <w:r>
        <w:t>XJava</w:t>
      </w:r>
      <w:r>
        <w:rPr>
          <w:rFonts w:hint="eastAsia"/>
        </w:rPr>
        <w:t>的配置如下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E65139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8080"/>
          <w:sz w:val="16"/>
          <w:szCs w:val="16"/>
        </w:rPr>
        <w:t>&lt;?</w:t>
      </w:r>
      <w:r w:rsidRPr="004E5D2D">
        <w:rPr>
          <w:rFonts w:ascii="Monaco" w:hAnsi="Monaco" w:cs="Monaco"/>
          <w:color w:val="3F7F7F"/>
          <w:sz w:val="16"/>
          <w:szCs w:val="16"/>
        </w:rPr>
        <w:t>xml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version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"1.0"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encoding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"UTF-8"</w:t>
      </w:r>
      <w:r w:rsidRPr="004E5D2D">
        <w:rPr>
          <w:rFonts w:ascii="Monaco" w:hAnsi="Monaco" w:cs="Monaco"/>
          <w:color w:val="008080"/>
          <w:sz w:val="16"/>
          <w:szCs w:val="16"/>
        </w:rPr>
        <w:t>?&gt;</w:t>
      </w:r>
    </w:p>
    <w:p w14:paraId="36ACA50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E1E2069" w14:textId="12A47B6E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config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4CE518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A1BA6B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uis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1D7135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30EDE08" w14:textId="5B55D67C" w:rsidR="00B36CBA" w:rsidRPr="004E5D2D" w:rsidRDefault="00AD3FD5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="00B36CBA" w:rsidRPr="004E5D2D">
        <w:rPr>
          <w:rFonts w:ascii="Monaco" w:hAnsi="Monaco" w:cs="Monaco"/>
          <w:color w:val="3F5FBF"/>
          <w:sz w:val="16"/>
          <w:szCs w:val="16"/>
        </w:rPr>
        <w:t>昨天的零点时间，用于开始时间</w:t>
      </w:r>
      <w:r w:rsidR="00B36CBA"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7C68AD6C" w14:textId="23DC7394" w:rsidR="00B36CBA" w:rsidRPr="004E5D2D" w:rsidRDefault="00AD3FD5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Date</w:t>
      </w:r>
      <w:r w:rsidR="00B36CBA" w:rsidRPr="004E5D2D">
        <w:rPr>
          <w:rFonts w:ascii="Monaco" w:hAnsi="Monaco" w:cs="Monaco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7F007F"/>
          <w:sz w:val="16"/>
          <w:szCs w:val="16"/>
        </w:rPr>
        <w:t>class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=</w:t>
      </w:r>
      <w:r w:rsidR="00B36CBA" w:rsidRPr="004E5D2D">
        <w:rPr>
          <w:rFonts w:ascii="Monaco" w:hAnsi="Monaco" w:cs="Monaco"/>
          <w:i/>
          <w:iCs/>
          <w:color w:val="2A00FF"/>
          <w:sz w:val="16"/>
          <w:szCs w:val="16"/>
        </w:rPr>
        <w:t>"com.hy.common.Date"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6D2043D" w14:textId="7FD584D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2C47AC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"getPreviousDay"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returnID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"getPreviousDay"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51F989AD" w14:textId="1B164827" w:rsidR="00B36CBA" w:rsidRPr="004E5D2D" w:rsidRDefault="00AD3FD5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Date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D2392C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8C3C45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明天的零点时间，用于结束时间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594F75BF" w14:textId="656D5185" w:rsidR="00B36CBA" w:rsidRPr="004E5D2D" w:rsidRDefault="00AD3FD5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Date</w:t>
      </w:r>
      <w:r w:rsidR="00B36CBA" w:rsidRPr="004E5D2D">
        <w:rPr>
          <w:rFonts w:ascii="Monaco" w:hAnsi="Monaco" w:cs="Monaco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7F007F"/>
          <w:sz w:val="16"/>
          <w:szCs w:val="16"/>
        </w:rPr>
        <w:t>class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=</w:t>
      </w:r>
      <w:r w:rsidR="00B36CBA" w:rsidRPr="004E5D2D">
        <w:rPr>
          <w:rFonts w:ascii="Monaco" w:hAnsi="Monaco" w:cs="Monaco"/>
          <w:i/>
          <w:iCs/>
          <w:color w:val="2A00FF"/>
          <w:sz w:val="16"/>
          <w:szCs w:val="16"/>
        </w:rPr>
        <w:t>"com.hy.common.Date"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865192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"getNextDay"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returnID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"getNextDay"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39837F55" w14:textId="5FBE62E8" w:rsidR="00B36CBA" w:rsidRPr="004E5D2D" w:rsidRDefault="00AD3FD5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Date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A557852" w14:textId="08521E58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BF5C43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E767DC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工具栏按钮图标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: </w:t>
      </w:r>
      <w:r w:rsidRPr="004E5D2D">
        <w:rPr>
          <w:rFonts w:ascii="Monaco" w:hAnsi="Monaco" w:cs="Monaco"/>
          <w:color w:val="3F5FBF"/>
          <w:sz w:val="16"/>
          <w:szCs w:val="16"/>
        </w:rPr>
        <w:t>下一页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32C3191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XImageIcon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"xiconNextPage"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1A5BE1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E79C66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XURL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0BC4B2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29C339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classpath:img/nextPage.png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D75186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036FA3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XURL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82B050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56D861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25BEB77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"this.getImage.getScaledInstance"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returnID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"ximageNextPage"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0911B2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9CBBFF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88F8EC4" w14:textId="4C71E316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                    </w:t>
      </w:r>
    </w:p>
    <w:p w14:paraId="5664C5C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3033AB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DEFF11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image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"ximageNextPage"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590005B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XImageIcon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0E951C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1F3B7A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DDA6D7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7FA5831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工具栏按钮图标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: </w:t>
      </w:r>
      <w:r w:rsidRPr="004E5D2D">
        <w:rPr>
          <w:rFonts w:ascii="Monaco" w:hAnsi="Monaco" w:cs="Monaco"/>
          <w:color w:val="3F5FBF"/>
          <w:sz w:val="16"/>
          <w:szCs w:val="16"/>
        </w:rPr>
        <w:t>最后一页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0BA2A03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XImageIcon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"xiconLastPage"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8E8FA8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CDFEEC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XURL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5D7103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6951CD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classpath:img/lastPage.png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180334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E3D10F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XURL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7C01D6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035049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CFEA8B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"this.getImage.getScaledInstance"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returnID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"ximageLastPage"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09C535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8372EE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80EB05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68F55A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3D5473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281A3CF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image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"ximageLastPage"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11A1686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XImageIcon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82E483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22959DA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0CD0B1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53071B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工具栏按钮图标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: </w:t>
      </w:r>
      <w:r w:rsidRPr="004E5D2D">
        <w:rPr>
          <w:rFonts w:ascii="Monaco" w:hAnsi="Monaco" w:cs="Monaco"/>
          <w:color w:val="3F5FBF"/>
          <w:sz w:val="16"/>
          <w:szCs w:val="16"/>
        </w:rPr>
        <w:t>导出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1E88327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XImageIcon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"xiconExport"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A04815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9E250A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XURL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A3CE80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D9EAB8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classpath:img/export.jpg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B269F4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3BA173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XURL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519E62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constructor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D9E8CE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691537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"this.getImage.getScaledInstance"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returnID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"ximageExport"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03CB1C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37C470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1BDB29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578CC3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63ECB1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20145C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image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"ximageExport"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05DE039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XImageIcon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13D533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8AF144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FA9E38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38AEB0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主窗口中左则的树目录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03665A9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XPanel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"xpReportList"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8AE578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2360406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E94732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XPanel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01236F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5D3355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2B2FAE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274FC8F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查询条件面板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3ADD277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XPanel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"xpSelect"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setter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13FBD2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548282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layout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C38653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flowLayout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A8F9FA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alignment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"this.LEFT"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22EDD8F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flowLayout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9A92DC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layout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A4E386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75D5E29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XLabel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9619BC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时间类型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0A2300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XLabel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9197DB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1F8DB6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"TimeType"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304E26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受理时间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D6EF5F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修复时间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4DEEF6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3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归档时间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7941B9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7F428E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CD2223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477CBA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XLabel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2CCDBE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开始范围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81CE7A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XLabel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7F027D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3346C9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XTextField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"BeginTime"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D35E93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columns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columns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841BEF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请输入开始时间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D47387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"getPreviousDay.getFirstTimeOfDay"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004CD12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E01261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"setOnlyDateTime"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2D1F983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"turnOnDateTime"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301FB6B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XTextField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BB0AB6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3AC2EA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F86011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XLabel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2E50CC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~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827E8F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XLabel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E2107D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435F70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XTextField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"EndTime"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5539FE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columns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columns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42AA6F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请输入结束时间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353BB7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"getNextDay.getFirstTimeOfDay"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0E4C133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788C01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"setOnlyDateTime"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743D761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"turnOnDateTime"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74E90ED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XTextField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BEC873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2C0BE26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EF8932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"CityCode"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13333C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地市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4568B5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029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西安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72BB8C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0919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铜川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35DB16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0917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宝鸡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C6AC61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咸阳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73D6B0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0913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渭南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A3F676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0916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汉中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D6F747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0915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安康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7D32DE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商洛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B95C85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延安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C32C8D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0912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0000"/>
          <w:sz w:val="16"/>
          <w:szCs w:val="16"/>
        </w:rPr>
        <w:t>榆林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35055F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BFDFD6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9EF461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B619D6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"ServiceClassID"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ADF59B7" w14:textId="1A3A5258" w:rsidR="00B36CBA" w:rsidRPr="004E5D2D" w:rsidRDefault="00480B77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7F007F"/>
          <w:sz w:val="16"/>
          <w:szCs w:val="16"/>
        </w:rPr>
        <w:t>name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=</w:t>
      </w:r>
      <w:r w:rsidR="00B36CBA"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 xml:space="preserve">    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业务类型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581CC9F" w14:textId="17C7DF4A" w:rsidR="00B36CBA" w:rsidRPr="004E5D2D" w:rsidRDefault="00480B77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7F007F"/>
          <w:sz w:val="16"/>
          <w:szCs w:val="16"/>
        </w:rPr>
        <w:t>name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=</w:t>
      </w:r>
      <w:r w:rsidR="00B36CBA"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8101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固定电话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F93D57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8105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专线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570163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8107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ADSL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80FE38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8108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LAN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497FBA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8115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ISDN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59DC7B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8116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IPTV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103FBD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8127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政企障碍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0E2508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8129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PAS</w:t>
      </w:r>
      <w:r w:rsidRPr="004E5D2D">
        <w:rPr>
          <w:rFonts w:ascii="Monaco" w:hAnsi="Monaco" w:cs="Monaco"/>
          <w:color w:val="000000"/>
          <w:sz w:val="16"/>
          <w:szCs w:val="16"/>
        </w:rPr>
        <w:t>基站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53960C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8117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光纤专线接入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542A28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8118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电路连接类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8623F5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小灵通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C255AE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8123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全球眼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01C34E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网络电话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525EFD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8125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视频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B6FAD6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8126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系统集成</w:t>
      </w:r>
      <w:r w:rsidRPr="004E5D2D">
        <w:rPr>
          <w:rFonts w:ascii="Monaco" w:hAnsi="Monaco" w:cs="Monaco"/>
          <w:color w:val="000000"/>
          <w:sz w:val="16"/>
          <w:szCs w:val="16"/>
        </w:rPr>
        <w:t>(ICT)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65B2FA4" w14:textId="7840AED3" w:rsidR="00B36CBA" w:rsidRPr="004E5D2D" w:rsidRDefault="00480B77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7F007F"/>
          <w:sz w:val="16"/>
          <w:szCs w:val="16"/>
        </w:rPr>
        <w:t>name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=</w:t>
      </w:r>
      <w:r w:rsidR="00B36CBA"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8102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互联网增值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33F727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8119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号码信息增值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417B29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其它增值业务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C2B703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8122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其它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97D0FF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DDAB89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AE78F3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06DB9B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"FinishMode"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C7BB7E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下派的障碍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14A880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预处理的障碍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352866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FFA3CC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DF9D28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40EF6D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"RepeatAppeal"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D204F81" w14:textId="6C95B2AD" w:rsidR="00B36CBA" w:rsidRPr="004E5D2D" w:rsidRDefault="0074347C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7F007F"/>
          <w:sz w:val="16"/>
          <w:szCs w:val="16"/>
        </w:rPr>
        <w:t>name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=</w:t>
      </w:r>
      <w:r w:rsidR="00B36CBA"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B96C09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重复障碍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167013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7A6D38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60DCA7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A1E25B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"OverTimeLen"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19953BE" w14:textId="7B2CB6E1" w:rsidR="00B36CBA" w:rsidRPr="004E5D2D" w:rsidRDefault="0074347C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7F007F"/>
          <w:sz w:val="16"/>
          <w:szCs w:val="16"/>
        </w:rPr>
        <w:t>name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>=</w:t>
      </w:r>
      <w:r w:rsidR="00B36CBA"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  <w:r w:rsidR="00B36CBA"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String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="00B36CBA" w:rsidRPr="004E5D2D">
        <w:rPr>
          <w:rFonts w:ascii="Monaco" w:hAnsi="Monaco" w:cs="Monaco"/>
          <w:color w:val="3F7F7F"/>
          <w:sz w:val="16"/>
          <w:szCs w:val="16"/>
        </w:rPr>
        <w:t>call</w:t>
      </w:r>
      <w:r w:rsidR="00B36CBA"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22E625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超时障碍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87F4D9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6CF82B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1D6E54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C258D4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"IsComplaint"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7A901F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工单性质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9BDCE5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1.</w:t>
      </w:r>
      <w:r w:rsidRPr="004E5D2D">
        <w:rPr>
          <w:rFonts w:ascii="Monaco" w:hAnsi="Monaco" w:cs="Monaco"/>
          <w:color w:val="000000"/>
          <w:sz w:val="16"/>
          <w:szCs w:val="16"/>
        </w:rPr>
        <w:t>普通障碍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1A145C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"addItem"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2.</w:t>
      </w:r>
      <w:r w:rsidRPr="004E5D2D">
        <w:rPr>
          <w:rFonts w:ascii="Monaco" w:hAnsi="Monaco" w:cs="Monaco"/>
          <w:color w:val="000000"/>
          <w:sz w:val="16"/>
          <w:szCs w:val="16"/>
        </w:rPr>
        <w:t>超时转投诉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String</w:t>
      </w:r>
      <w:r w:rsidRPr="004E5D2D">
        <w:rPr>
          <w:rFonts w:ascii="Monaco" w:hAnsi="Monaco" w:cs="Monaco"/>
          <w:color w:val="008080"/>
          <w:sz w:val="16"/>
          <w:szCs w:val="16"/>
        </w:rPr>
        <w:t>&gt;&lt;/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2FDE3C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XComboBox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117AA5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3EEF17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70B374F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XButton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"xbSubmit"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02C5890" w14:textId="33853818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查询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04E867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enabled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false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enabled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F88A04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onClickTransaction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778933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event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class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"com.hy.ui.event.SubmitActionListener"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7B36D6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queryConditions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submit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"xpSelect"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797907D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event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32FCEB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onClickTransaction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C1A91C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XButton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2587CA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7B3E7D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XPanel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BD1172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F718E3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26A323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F155E7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查询工具栏面板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31D4F59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XPanel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"xpTools"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setter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1DD5DF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46BBA75" w14:textId="3BBC386C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layout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23DCE48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C3820E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XButton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"xbNextPage"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054170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下一页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504A6A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enabled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false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enabled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E7B6F6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icon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"xiconNextPage"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706E792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92A646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"setBounds"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A5A5C8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79C2E6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DAC5E2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8A52EB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3FD60C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A7633F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73B37E3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onClickTransaction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7FED44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event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class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"com.hy.ui.event.NextPageActionListener"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1621C99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onClickTransaction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940332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XButton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EF70B9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684E1C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XButton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"xbLastPage"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2D61FB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最后一页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B8B0DC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enabled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false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enabled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09BD5B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icon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"xiconLastPage"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7562D28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B345BD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"setBounds"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2B42CC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26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526E13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F9B4F7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444DA4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075CEC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28A4FA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F1DBB3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onClickTransaction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2A314B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event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class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"com.hy.ui.event.LastPageActionListener"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055EF9D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onClickTransaction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7A27D0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XButton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FA32E9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23E2CE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XButton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"xbExport"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64E0EB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导出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toolTipText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B971FB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enabled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false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enabled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FA8101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icon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"xiconExport"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0D7DF1C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3B1850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"setBounds"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C497C0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52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A2785C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94546A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1B4DA4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22591B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653990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0229E4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onClickTransaction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B1FB40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event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class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"com.hy.ui.event.ShowExportActionListener"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6A4987D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onClickTransaction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1EE330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XButton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A2781A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8A5F12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提示信息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41207CC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XLabel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"xlHintInfo"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660509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"setBounds"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8015AD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150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706F91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18DF0E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500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D5F545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D343F1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8651DE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XLabel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A3860B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FE2F86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XPanel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15FD8B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250A9E4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2366FEE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14DE07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查询结果列表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63A8714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XTable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"xtDataList"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00E479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showGrid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true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showGrid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EDC8E4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rowSelectionAllowed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true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rowSelectionAllowed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E4ACBEC" w14:textId="5FD542F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selectionMode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1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selectionMode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          </w:t>
      </w:r>
    </w:p>
    <w:p w14:paraId="167E1B4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autoResizeMode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autoResizeMode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EE9B7C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XTable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73C3B9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CC6D1B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2684CB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654169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查询结果滚动面板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52F49B3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XScrollPane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"xpResult"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setter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CF280F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E4964B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horizontalScrollBarPolicy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30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horizontalScrollBarPolicy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0AA493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4FC71F9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"this.getViewport.add"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514AE1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component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"xtDataList"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2566887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98DD8E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1C60A8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XScrollPane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58FA2C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263B6A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663352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76FA149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工具栏与查询结果的分割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72F5E53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XSplitPane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"xsToolsResult"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E68281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orientation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"this.VERTICAL_SPLIT"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5CD770A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dividerSize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dividerSize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00945C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oneTouchExpandable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false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oneTouchExpandable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EC7BDD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FCA97F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"setDividerLocation"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A3443F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25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220D3F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06FA3A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5E56AF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D44C8B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component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"xpTools"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72D5DA0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object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"this.TOP"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111ABA9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975814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BED911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3E48C8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component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"xpResult"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11EF069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object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"this.BOTTOM"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19DC542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496183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XSplitPane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D2BD5F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5BC325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FE4ADC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2EC0B5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查询条件与内容（工具栏及查询结果）的分割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247B738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XSplitPane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"xsContent"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F0CC07D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orientation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"this.VERTICAL_SPLIT"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1741543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dividerSize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4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dividerSize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40480BB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oneTouchExpandable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false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oneTouchExpandable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26F6F1A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AA1830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12BE0C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component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"xpSelect"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1B5B389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object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"this.TOP"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1595D95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0BF76B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C3AD08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75DC64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component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"xsToolsResult"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238C2401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object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"this.BOTTOM"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524DF32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376399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XSplitPane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98C63E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9E21732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51A0B76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DA9976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4E5D2D">
        <w:rPr>
          <w:rFonts w:ascii="Monaco" w:hAnsi="Monaco" w:cs="Monaco"/>
          <w:color w:val="3F5FBF"/>
          <w:sz w:val="16"/>
          <w:szCs w:val="16"/>
        </w:rPr>
        <w:t>主窗口的左右分割</w:t>
      </w:r>
      <w:r w:rsidRPr="004E5D2D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0E223D36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XSplitPane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id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"xsMain"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292FE9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orientation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"this.HORIZONTAL_SPLIT"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6C3D7C4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dividerSize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dividerSize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DD5D46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oneTouchExpandable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false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oneTouchExpandable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F429C8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197BE5D3" w14:textId="5B5B3D80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"setDividerLocation"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 xml:space="preserve"> </w:t>
      </w:r>
    </w:p>
    <w:p w14:paraId="412C9004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  <w:r w:rsidRPr="004E5D2D">
        <w:rPr>
          <w:rFonts w:ascii="Monaco" w:hAnsi="Monaco" w:cs="Monaco"/>
          <w:color w:val="000000"/>
          <w:sz w:val="16"/>
          <w:szCs w:val="16"/>
        </w:rPr>
        <w:t>0</w:t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int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59DC46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08503FA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9F6761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F1E571B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component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"xpReportList"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0A008A78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object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"this.LEFT"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51CCC109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37164CE3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6D907967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name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5A8E558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component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"xsContent"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21753395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</w:t>
      </w:r>
      <w:r w:rsidRPr="004E5D2D">
        <w:rPr>
          <w:rFonts w:ascii="Monaco" w:hAnsi="Monaco" w:cs="Monaco"/>
          <w:color w:val="3F7F7F"/>
          <w:sz w:val="16"/>
          <w:szCs w:val="16"/>
        </w:rPr>
        <w:t>object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7F007F"/>
          <w:sz w:val="16"/>
          <w:szCs w:val="16"/>
        </w:rPr>
        <w:t>ref</w:t>
      </w:r>
      <w:r w:rsidRPr="004E5D2D">
        <w:rPr>
          <w:rFonts w:ascii="Monaco" w:hAnsi="Monaco" w:cs="Monaco"/>
          <w:color w:val="000000"/>
          <w:sz w:val="16"/>
          <w:szCs w:val="16"/>
        </w:rPr>
        <w:t>=</w:t>
      </w:r>
      <w:r w:rsidRPr="004E5D2D">
        <w:rPr>
          <w:rFonts w:ascii="Monaco" w:hAnsi="Monaco" w:cs="Monaco"/>
          <w:i/>
          <w:iCs/>
          <w:color w:val="2A00FF"/>
          <w:sz w:val="16"/>
          <w:szCs w:val="16"/>
        </w:rPr>
        <w:t>"this.RIGHT"</w:t>
      </w:r>
      <w:r w:rsidRPr="004E5D2D">
        <w:rPr>
          <w:rFonts w:ascii="Monaco" w:hAnsi="Monaco" w:cs="Monaco"/>
          <w:sz w:val="16"/>
          <w:szCs w:val="16"/>
        </w:rPr>
        <w:t xml:space="preserve"> </w:t>
      </w:r>
      <w:r w:rsidRPr="004E5D2D">
        <w:rPr>
          <w:rFonts w:ascii="Monaco" w:hAnsi="Monaco" w:cs="Monaco"/>
          <w:color w:val="008080"/>
          <w:sz w:val="16"/>
          <w:szCs w:val="16"/>
        </w:rPr>
        <w:t>/&gt;</w:t>
      </w:r>
    </w:p>
    <w:p w14:paraId="28488C6F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call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024045B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XSplitPane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76BFF4BE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3D1D06C0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uis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1D98C98C" w14:textId="77777777" w:rsidR="00B36CBA" w:rsidRPr="004E5D2D" w:rsidRDefault="00B36CBA" w:rsidP="00B36CBA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E5D2D">
        <w:rPr>
          <w:rFonts w:ascii="Monaco" w:hAnsi="Monaco" w:cs="Monaco"/>
          <w:color w:val="000000"/>
          <w:sz w:val="16"/>
          <w:szCs w:val="16"/>
        </w:rPr>
        <w:tab/>
      </w:r>
    </w:p>
    <w:p w14:paraId="060D1217" w14:textId="0978B284" w:rsidR="0064364E" w:rsidRPr="004E5D2D" w:rsidRDefault="00B36CBA" w:rsidP="00B36CBA">
      <w:pPr>
        <w:pStyle w:val="ab"/>
        <w:ind w:left="400"/>
        <w:rPr>
          <w:sz w:val="16"/>
          <w:szCs w:val="16"/>
        </w:rPr>
      </w:pPr>
      <w:r w:rsidRPr="004E5D2D">
        <w:rPr>
          <w:rFonts w:ascii="Monaco" w:hAnsi="Monaco" w:cs="Monaco"/>
          <w:color w:val="008080"/>
          <w:sz w:val="16"/>
          <w:szCs w:val="16"/>
        </w:rPr>
        <w:t>&lt;/</w:t>
      </w:r>
      <w:r w:rsidRPr="004E5D2D">
        <w:rPr>
          <w:rFonts w:ascii="Monaco" w:hAnsi="Monaco" w:cs="Monaco"/>
          <w:color w:val="3F7F7F"/>
          <w:sz w:val="16"/>
          <w:szCs w:val="16"/>
        </w:rPr>
        <w:t>config</w:t>
      </w:r>
      <w:r w:rsidRPr="004E5D2D">
        <w:rPr>
          <w:rFonts w:ascii="Monaco" w:hAnsi="Monaco" w:cs="Monaco"/>
          <w:color w:val="008080"/>
          <w:sz w:val="16"/>
          <w:szCs w:val="16"/>
        </w:rPr>
        <w:t>&gt;</w:t>
      </w:r>
    </w:p>
    <w:p w14:paraId="6B8A596B" w14:textId="26821CCB" w:rsidR="00F725A3" w:rsidRDefault="00810F41" w:rsidP="00692677">
      <w:pPr>
        <w:pStyle w:val="ab"/>
        <w:ind w:left="403"/>
        <w:outlineLvl w:val="1"/>
      </w:pPr>
      <w:r>
        <w:rPr>
          <w:rFonts w:hint="eastAsia"/>
        </w:rPr>
        <w:t>演示应用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XBF</w:t>
      </w:r>
    </w:p>
    <w:p w14:paraId="69EC109C" w14:textId="49CB0ECF" w:rsidR="00460C22" w:rsidRDefault="00F725A3" w:rsidP="00CE6509">
      <w:pPr>
        <w:pStyle w:val="ab"/>
        <w:ind w:left="400"/>
      </w:pPr>
      <w:r>
        <w:rPr>
          <w:noProof/>
        </w:rPr>
        <w:drawing>
          <wp:inline distT="0" distB="0" distL="0" distR="0" wp14:anchorId="6EB8177F" wp14:editId="3DBD0B17">
            <wp:extent cx="5251268" cy="3826933"/>
            <wp:effectExtent l="177800" t="177800" r="387985" b="389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38" cy="3827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C16D5" w14:textId="77777777" w:rsidR="00B25F44" w:rsidRDefault="00B25F44" w:rsidP="00B25F44">
      <w:pPr>
        <w:pStyle w:val="ab"/>
        <w:ind w:left="400"/>
      </w:pPr>
      <w:r>
        <w:t>XJava</w:t>
      </w:r>
      <w:r>
        <w:rPr>
          <w:rFonts w:hint="eastAsia"/>
        </w:rPr>
        <w:t>的配置如下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85B7B2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8080"/>
          <w:sz w:val="16"/>
          <w:szCs w:val="16"/>
        </w:rPr>
        <w:t>&lt;?</w:t>
      </w:r>
      <w:r w:rsidRPr="00731BCE">
        <w:rPr>
          <w:rFonts w:ascii="Monaco" w:hAnsi="Monaco" w:cs="Monaco"/>
          <w:color w:val="3F7F7F"/>
          <w:sz w:val="16"/>
          <w:szCs w:val="16"/>
        </w:rPr>
        <w:t>xml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version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"1.0"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encoding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"UTF-8"</w:t>
      </w:r>
      <w:r w:rsidRPr="00731BCE">
        <w:rPr>
          <w:rFonts w:ascii="Monaco" w:hAnsi="Monaco" w:cs="Monaco"/>
          <w:color w:val="008080"/>
          <w:sz w:val="16"/>
          <w:szCs w:val="16"/>
        </w:rPr>
        <w:t>?&gt;</w:t>
      </w:r>
    </w:p>
    <w:p w14:paraId="488F976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7AF176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config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32219A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A05D19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C460BA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uis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63B082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1B46FE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内部参数信息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3235991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XParams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key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"name"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3D1BEB9" w14:textId="06454083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08E626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"MaxUseSpaceSize"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162B15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MaxUseSpaceSize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239090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20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11B350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每用户，最大可使用的空间大小</w:t>
      </w:r>
      <w:r w:rsidRPr="00731BCE">
        <w:rPr>
          <w:rFonts w:ascii="Monaco" w:hAnsi="Monaco" w:cs="Monaco"/>
          <w:color w:val="000000"/>
          <w:sz w:val="16"/>
          <w:szCs w:val="16"/>
        </w:rPr>
        <w:t>(</w:t>
      </w:r>
      <w:r w:rsidRPr="00731BCE">
        <w:rPr>
          <w:rFonts w:ascii="Monaco" w:hAnsi="Monaco" w:cs="Monaco"/>
          <w:color w:val="000000"/>
          <w:sz w:val="16"/>
          <w:szCs w:val="16"/>
        </w:rPr>
        <w:t>单位</w:t>
      </w:r>
      <w:r w:rsidRPr="00731BCE">
        <w:rPr>
          <w:rFonts w:ascii="Monaco" w:hAnsi="Monaco" w:cs="Monaco"/>
          <w:color w:val="000000"/>
          <w:sz w:val="16"/>
          <w:szCs w:val="16"/>
        </w:rPr>
        <w:t>MB)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BCDC97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0B7EE5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B3E89E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"MaxFileCount"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93CE25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MaxFileCount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FC32C3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5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D85392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每用户，最大可上传的文件个数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AEED6C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7B3487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3EF0C7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"MaxSpaceSize_All"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4BDFCE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MaxSpaceSize_All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79C3BA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102400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FA95AA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所有用户，最大空间大小</w:t>
      </w:r>
      <w:r w:rsidRPr="00731BCE">
        <w:rPr>
          <w:rFonts w:ascii="Monaco" w:hAnsi="Monaco" w:cs="Monaco"/>
          <w:color w:val="000000"/>
          <w:sz w:val="16"/>
          <w:szCs w:val="16"/>
        </w:rPr>
        <w:t>(</w:t>
      </w:r>
      <w:r w:rsidRPr="00731BCE">
        <w:rPr>
          <w:rFonts w:ascii="Monaco" w:hAnsi="Monaco" w:cs="Monaco"/>
          <w:color w:val="000000"/>
          <w:sz w:val="16"/>
          <w:szCs w:val="16"/>
        </w:rPr>
        <w:t>单位</w:t>
      </w:r>
      <w:r w:rsidRPr="00731BCE">
        <w:rPr>
          <w:rFonts w:ascii="Monaco" w:hAnsi="Monaco" w:cs="Monaco"/>
          <w:color w:val="000000"/>
          <w:sz w:val="16"/>
          <w:szCs w:val="16"/>
        </w:rPr>
        <w:t>MB)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F084CA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2148490" w14:textId="54A6DE6A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82E503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"IsLog"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3C942B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IsLog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B128CA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1A9BDE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是否记录日志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7E7105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66B007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1FDE93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"XWidth"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4E8B2E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XWidth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E25270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650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257552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窗体宽度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B6BBD6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F4CC26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ECB8C1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"XHeight"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1C9320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XHeight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name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E9220D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400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value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701FB0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窗体高度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comment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208BE6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XParam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BA405C0" w14:textId="50D69F3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E7D83D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XParams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037E14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ACABC6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EAACA8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9289AB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按钮图标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: </w:t>
      </w:r>
      <w:r w:rsidRPr="00731BCE">
        <w:rPr>
          <w:rFonts w:ascii="Monaco" w:hAnsi="Monaco" w:cs="Monaco"/>
          <w:color w:val="3F5FBF"/>
          <w:sz w:val="16"/>
          <w:szCs w:val="16"/>
        </w:rPr>
        <w:t>上传按钮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55C38FF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"xiconUpLoad"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A76760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D9BDEF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FC46D9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DACE98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classpath:img/UpLoad.png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D870E2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1368D3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4D34C1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91A1C0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19B1984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"this.getImage.getScaledInstance"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returnID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"ximageUpLoad"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D2A9E1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6FF1C0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3E37D0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93F736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23AAFF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07DCBD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image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"ximageUpLoad"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6501853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65F885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19FE156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388A35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BEEB83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按钮图标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: </w:t>
      </w:r>
      <w:r w:rsidRPr="00731BCE">
        <w:rPr>
          <w:rFonts w:ascii="Monaco" w:hAnsi="Monaco" w:cs="Monaco"/>
          <w:color w:val="3F5FBF"/>
          <w:sz w:val="16"/>
          <w:szCs w:val="16"/>
        </w:rPr>
        <w:t>删除按钮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401DE2A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"xiconDelete"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58C33C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EABF5D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60440E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C3AD67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classpath:img/Delete.png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842EA2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A1CA55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800D58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30C4F5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A4DB33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"this.getImage.getScaledInstance"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returnID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"ximageDelete"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1E2598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39110C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F3E0E8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AC0B95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E925BE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FDD647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image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"ximageDelete"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2B64337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E1787A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7BC756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3EFBDF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1F5686C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按钮图标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: </w:t>
      </w:r>
      <w:r w:rsidRPr="00731BCE">
        <w:rPr>
          <w:rFonts w:ascii="Monaco" w:hAnsi="Monaco" w:cs="Monaco"/>
          <w:color w:val="3F5FBF"/>
          <w:sz w:val="16"/>
          <w:szCs w:val="16"/>
        </w:rPr>
        <w:t>下载按钮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557CDA3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"xiconDownLoad"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1CCD8C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AA5583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435C42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DB27F9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classpath:img/DownLoad.png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3D53D3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6992DE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D83047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64EDAE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A3117C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"this.getImage.getScaledInstance"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returnID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"ximageDownLoad"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8690B5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0E6278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8886FF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53B45F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DF817A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1AF61D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image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"ximageDownLoad"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5049539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818A39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447D81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33A42E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D25492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按钮图标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: </w:t>
      </w:r>
      <w:r w:rsidRPr="00731BCE">
        <w:rPr>
          <w:rFonts w:ascii="Monaco" w:hAnsi="Monaco" w:cs="Monaco"/>
          <w:color w:val="3F5FBF"/>
          <w:sz w:val="16"/>
          <w:szCs w:val="16"/>
        </w:rPr>
        <w:t>备注按钮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2A73F73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"xiconComment"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DE0E77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81C367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D63421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3EB166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classpath:img/Comment.png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CC6D06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2368DC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1E9331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A5A4E4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157AC28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"this.getImage.getScaledInstance"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returnID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"ximageComment"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184A33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876FC8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7C1B43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D2A485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A250BB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A3F3F7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image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"ximageComment"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3772F68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06940C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0E7366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11E45D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16AF74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按钮图标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: </w:t>
      </w:r>
      <w:r w:rsidRPr="00731BCE">
        <w:rPr>
          <w:rFonts w:ascii="Monaco" w:hAnsi="Monaco" w:cs="Monaco"/>
          <w:color w:val="3F5FBF"/>
          <w:sz w:val="16"/>
          <w:szCs w:val="16"/>
        </w:rPr>
        <w:t>切换到日志界面的按钮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6F9DC12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"xiconOpenLog"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207C4E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F1942D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726B83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3758B4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classpath:img/OpenLog.png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F6C8A8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20AC97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XURL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2E08A9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B3195F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85275F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"this.getImage.getScaledInstance"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returnID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"ximageOpenLog"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E84DB8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9E780F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14C892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035B6A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7AD856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6E2AA1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image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"ximageOpenLog"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50A4E64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XImageIcon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12370D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7AD88C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7661B5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3447B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列表的标题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77AF8F7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Titles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"titles"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"java.util.ArrayList"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51FC89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编号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F5EDBD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文件名称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52392A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大小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0BEE81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操作人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6D9994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添加时间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4D964F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Titles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3028E5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41CD96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1CC5CA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80AE9D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列表的大小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15B9333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Titles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"titles_Size"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"java.util.ArrayList"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CEED6F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120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1B8AF1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220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52219F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70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849ED8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70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729DF4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145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C67B07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Titles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0E8860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36A0C5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667302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FAE3E6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提示信息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1A9BC14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XLabel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"xlHintInfo"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4531A9C" w14:textId="67175AF0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horizontalAlignment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horizontalAlignment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330ADA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欢迎使用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D820D5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XLabel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145EB1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258A53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DC6792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223C9E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顶部面板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2204935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XPanel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"xpTop"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495E30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53241C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layout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41253C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borderLayout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1E249CA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layout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D9ACF0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705B60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126280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Center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FD97DE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component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"xlHintInfo"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35C1366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051F66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3676C9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XPanel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1BECC0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FA51DB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C7145F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10965BA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数据列表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73476C6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XTable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"xtDataList"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616E85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showGrid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true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showGrid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7DB1BC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rowSelectionAllowed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true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rowSelectionAllowed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BC49B05" w14:textId="13071A64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selectionMode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selectionMode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 xml:space="preserve">          </w:t>
      </w:r>
    </w:p>
    <w:p w14:paraId="407BFBD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autoResizeMode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autoResizeMode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F7925A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15A704A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"this.getSelectionModel.addListSelectionListener"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36AA4D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event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"com.hy.ui.event.TableSelectionListener"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6D42464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28E4BB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7FC4B9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"this.addMouseMotionListener"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4EC564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event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"com.hy.ui.event.TableMouseMotionListener"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69B63EF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F99DEB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1D022F0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XTable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7D2245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3C9C5F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EBBBDB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36AD9E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数据列表的滚动面板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3536F9B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XScrollPane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"xpDataList"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setter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915D5A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5B2B6D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horizontalScrollBarPolicy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horizontalScrollBarPolicy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41D5F5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拖放文件到此，可上传多个文件。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5E0B6B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8CEB0A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"this.getViewport.add"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C5C8BA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component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"xtDataList"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256759D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8EE7FD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0AA78A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XScrollPane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6E35E9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BB051A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63906C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4C5BFF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按钮的容器边界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3162E94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Insets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"Insets"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"java.awt.Insets"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A9D4F7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FFE8B4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332171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3AC56D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58D857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146525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1D1B63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Insets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54810F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8BF4A9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D9D568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80E34F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按钮的大小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6411D39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Dimension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"Dimension"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"java.awt.Dimension"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AEF6A7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DD39DC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40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A580F7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36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F5628F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76E525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Dimension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E58A4F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9BCC89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A68C35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01AC31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操作面板。如浏览、添加操作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2DBA0A3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XPanel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"xpOperate"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setter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526ABC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799F72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layout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8AB233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flowLayout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87256C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alignment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"this.LEFT"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35782F3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flowLayout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EB834C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layout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BCDDAC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34E393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AF5CCA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"xbSubmitFile"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72AAB0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上传按钮。请选择要上传的文件。拖放文件到此，可上传多个文件。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AF1038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false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B219B9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"xiconUpLoad"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435B2DF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margin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"Insets"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1BFE964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preferredSize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"Dimension"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10D8C55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7176B6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event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"com.hy.ui.event.SubmitActionListener"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087F3AB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3FD179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F7FA94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F8E721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6BCDB0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"xbDeleteFile"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8F000D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删除按钮。删除列表选中的文件。支持多选。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A5D331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false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47CC96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"xiconDelete"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0248218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margin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"Insets"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243C1EF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preferredSize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"Dimension"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317C2C5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3BEE5B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event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"com.hy.ui.event.DeleteActionListener"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4D7EA57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E9DE0B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9C22E8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97F184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BD2461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"xbDownLoadFile"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5C7DEB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下载按钮。下载列表选中的文件。支持多选。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FB71F7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false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F3EF91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"xiconDownLoad"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2DE7A20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margin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"Insets"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2A40C8B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preferredSize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"Dimension"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1261790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06C421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event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"com.hy.ui.event.DownLoadActionListener"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142FD8E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A9FDA8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18F15A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93E92B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0904C2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"xbCommentFile"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64961C7" w14:textId="7BB31D72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备注按钮。对列表选中的文件添加或编辑备注文字。支持多选。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838D6B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false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7916ED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"xiconComment"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2155F17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margin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"Insets"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791D477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preferredSize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"Dimension"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734B3C8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85EE08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event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"com.hy.ui.event.ShowCommentActionListener"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5AD8D69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BAD2B2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D5C8DB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2B69C6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29BB26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"xbOpenLog"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D0DBB9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日志按钮。查看各种操作的操作日志。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toolTipText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2E2BF9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false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enabled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FDBCF2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visible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false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visible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EA5FA5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icon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"xiconOpenLog"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00817B7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margin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"Insets"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0269CC3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preferredSize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"Dimension"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2FCB060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AB26563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event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class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"com.hy.ui.event.ShowLogActionListener"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48E84C5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onClickTransaction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2C463E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XButton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338838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A1BD01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180B566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每位用户的使用空间信息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05FE890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XLabel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"xlUseSpaceInfo"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0DCBD8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horizontalAlignment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horizontalAlignment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731BCE">
        <w:rPr>
          <w:rFonts w:ascii="Monaco" w:hAnsi="Monaco" w:cs="Monaco"/>
          <w:color w:val="3F5FBF"/>
          <w:sz w:val="16"/>
          <w:szCs w:val="16"/>
        </w:rPr>
        <w:t>&lt;!-- SwingConstants.LEFT --&gt;</w:t>
      </w:r>
    </w:p>
    <w:p w14:paraId="7F60671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05EF4C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font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5E07A7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FC5EAD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"xlHintInfo.getFont.getName"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76CFE16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2006D9F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12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1E5101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constructor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BA6BB5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font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66CC30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583C58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"setSize"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B3CC26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500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4FAA96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80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int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F41D94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C38E16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XLabel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1A2247E6" w14:textId="3C47860F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02D040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XPanel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A00EA6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02CFAB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89ADFAC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6883B53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&lt;!-- </w:t>
      </w:r>
      <w:r w:rsidRPr="00731BCE">
        <w:rPr>
          <w:rFonts w:ascii="Monaco" w:hAnsi="Monaco" w:cs="Monaco"/>
          <w:color w:val="3F5FBF"/>
          <w:sz w:val="16"/>
          <w:szCs w:val="16"/>
        </w:rPr>
        <w:t>主面板</w:t>
      </w:r>
      <w:r w:rsidRPr="00731BCE">
        <w:rPr>
          <w:rFonts w:ascii="Monaco" w:hAnsi="Monaco" w:cs="Monaco"/>
          <w:color w:val="3F5FBF"/>
          <w:sz w:val="16"/>
          <w:szCs w:val="16"/>
        </w:rPr>
        <w:t xml:space="preserve"> --&gt;</w:t>
      </w:r>
    </w:p>
    <w:p w14:paraId="1FCC7A1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XPanel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id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"xpMain"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273ABA8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A8CF87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layout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D24BC0E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borderLayout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054F593B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layout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501ECE8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48E5DD5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568692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North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197F41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component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"xpTop"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3D7CAD5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311B96A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0A031DA2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49488B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Center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14DF5E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component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"xpDataList"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66DE75F4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F5FFAD6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2026E4D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name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"add"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0F260B1D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  <w:r w:rsidRPr="00731BCE">
        <w:rPr>
          <w:rFonts w:ascii="Monaco" w:hAnsi="Monaco" w:cs="Monaco"/>
          <w:color w:val="000000"/>
          <w:sz w:val="16"/>
          <w:szCs w:val="16"/>
        </w:rPr>
        <w:t>South</w:t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String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41850671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</w:t>
      </w:r>
      <w:r w:rsidRPr="00731BCE">
        <w:rPr>
          <w:rFonts w:ascii="Monaco" w:hAnsi="Monaco" w:cs="Monaco"/>
          <w:color w:val="3F7F7F"/>
          <w:sz w:val="16"/>
          <w:szCs w:val="16"/>
        </w:rPr>
        <w:t>component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7F007F"/>
          <w:sz w:val="16"/>
          <w:szCs w:val="16"/>
        </w:rPr>
        <w:t>ref</w:t>
      </w:r>
      <w:r w:rsidRPr="00731BCE">
        <w:rPr>
          <w:rFonts w:ascii="Monaco" w:hAnsi="Monaco" w:cs="Monaco"/>
          <w:color w:val="000000"/>
          <w:sz w:val="16"/>
          <w:szCs w:val="16"/>
        </w:rPr>
        <w:t>=</w:t>
      </w:r>
      <w:r w:rsidRPr="00731BCE">
        <w:rPr>
          <w:rFonts w:ascii="Monaco" w:hAnsi="Monaco" w:cs="Monaco"/>
          <w:i/>
          <w:iCs/>
          <w:color w:val="2A00FF"/>
          <w:sz w:val="16"/>
          <w:szCs w:val="16"/>
        </w:rPr>
        <w:t>"xpOperate"</w:t>
      </w:r>
      <w:r w:rsidRPr="00731BCE">
        <w:rPr>
          <w:rFonts w:ascii="Monaco" w:hAnsi="Monaco" w:cs="Monaco"/>
          <w:sz w:val="16"/>
          <w:szCs w:val="16"/>
        </w:rPr>
        <w:t xml:space="preserve"> </w:t>
      </w:r>
      <w:r w:rsidRPr="00731BCE">
        <w:rPr>
          <w:rFonts w:ascii="Monaco" w:hAnsi="Monaco" w:cs="Monaco"/>
          <w:color w:val="008080"/>
          <w:sz w:val="16"/>
          <w:szCs w:val="16"/>
        </w:rPr>
        <w:t>/&gt;</w:t>
      </w:r>
    </w:p>
    <w:p w14:paraId="2754EBA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call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7FE12DE5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7CAAAE49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XPanel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3AED2FB7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384C496F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uis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p w14:paraId="61AA0BE0" w14:textId="77777777" w:rsidR="00731BCE" w:rsidRPr="00731BCE" w:rsidRDefault="00731BCE" w:rsidP="00731BCE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731BCE">
        <w:rPr>
          <w:rFonts w:ascii="Monaco" w:hAnsi="Monaco" w:cs="Monaco"/>
          <w:color w:val="000000"/>
          <w:sz w:val="16"/>
          <w:szCs w:val="16"/>
        </w:rPr>
        <w:tab/>
      </w:r>
    </w:p>
    <w:p w14:paraId="55FD253C" w14:textId="5396876F" w:rsidR="00F725A3" w:rsidRPr="00731BCE" w:rsidRDefault="00731BCE" w:rsidP="00731BCE">
      <w:pPr>
        <w:pStyle w:val="ab"/>
        <w:ind w:left="400"/>
        <w:rPr>
          <w:sz w:val="16"/>
          <w:szCs w:val="16"/>
        </w:rPr>
      </w:pPr>
      <w:r w:rsidRPr="00731BCE">
        <w:rPr>
          <w:rFonts w:ascii="Monaco" w:hAnsi="Monaco" w:cs="Monaco"/>
          <w:color w:val="008080"/>
          <w:sz w:val="16"/>
          <w:szCs w:val="16"/>
        </w:rPr>
        <w:t>&lt;/</w:t>
      </w:r>
      <w:r w:rsidRPr="00731BCE">
        <w:rPr>
          <w:rFonts w:ascii="Monaco" w:hAnsi="Monaco" w:cs="Monaco"/>
          <w:color w:val="3F7F7F"/>
          <w:sz w:val="16"/>
          <w:szCs w:val="16"/>
        </w:rPr>
        <w:t>config</w:t>
      </w:r>
      <w:r w:rsidRPr="00731BCE">
        <w:rPr>
          <w:rFonts w:ascii="Monaco" w:hAnsi="Monaco" w:cs="Monaco"/>
          <w:color w:val="008080"/>
          <w:sz w:val="16"/>
          <w:szCs w:val="16"/>
        </w:rPr>
        <w:t>&gt;</w:t>
      </w:r>
    </w:p>
    <w:sectPr w:rsidR="00F725A3" w:rsidRPr="00731BCE" w:rsidSect="00FD07A9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401AD" w14:textId="77777777" w:rsidR="000715FC" w:rsidRDefault="000715FC">
      <w:r>
        <w:separator/>
      </w:r>
    </w:p>
  </w:endnote>
  <w:endnote w:type="continuationSeparator" w:id="0">
    <w:p w14:paraId="1A22810A" w14:textId="77777777" w:rsidR="000715FC" w:rsidRDefault="00071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A395F" w14:textId="77777777" w:rsidR="002C6D2C" w:rsidRDefault="002C6D2C" w:rsidP="00940BBA">
    <w:pPr>
      <w:pStyle w:val="a7"/>
      <w:framePr w:wrap="around" w:vAnchor="text" w:hAnchor="margin" w:xAlign="right" w:y="1"/>
      <w:rPr>
        <w:rStyle w:val="affff2"/>
      </w:rPr>
    </w:pPr>
    <w:r>
      <w:rPr>
        <w:rStyle w:val="affff2"/>
      </w:rPr>
      <w:fldChar w:fldCharType="begin"/>
    </w:r>
    <w:r>
      <w:rPr>
        <w:rStyle w:val="affff2"/>
      </w:rPr>
      <w:instrText xml:space="preserve">PAGE  </w:instrText>
    </w:r>
    <w:r>
      <w:rPr>
        <w:rStyle w:val="affff2"/>
      </w:rPr>
      <w:fldChar w:fldCharType="end"/>
    </w:r>
  </w:p>
  <w:p w14:paraId="6D9948E6" w14:textId="77777777" w:rsidR="002C6D2C" w:rsidRDefault="002C6D2C" w:rsidP="002C6D2C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A4EA" w14:textId="77777777" w:rsidR="002C6D2C" w:rsidRDefault="002C6D2C" w:rsidP="00940BBA">
    <w:pPr>
      <w:pStyle w:val="a7"/>
      <w:framePr w:wrap="around" w:vAnchor="text" w:hAnchor="margin" w:xAlign="right" w:y="1"/>
      <w:rPr>
        <w:rStyle w:val="affff2"/>
      </w:rPr>
    </w:pPr>
    <w:r>
      <w:rPr>
        <w:rStyle w:val="affff2"/>
      </w:rPr>
      <w:fldChar w:fldCharType="begin"/>
    </w:r>
    <w:r>
      <w:rPr>
        <w:rStyle w:val="affff2"/>
      </w:rPr>
      <w:instrText xml:space="preserve">PAGE  </w:instrText>
    </w:r>
    <w:r>
      <w:rPr>
        <w:rStyle w:val="affff2"/>
      </w:rPr>
      <w:fldChar w:fldCharType="separate"/>
    </w:r>
    <w:r w:rsidR="00F70FD6">
      <w:rPr>
        <w:rStyle w:val="affff2"/>
        <w:noProof/>
      </w:rPr>
      <w:t>14</w:t>
    </w:r>
    <w:r>
      <w:rPr>
        <w:rStyle w:val="affff2"/>
      </w:rPr>
      <w:fldChar w:fldCharType="end"/>
    </w:r>
  </w:p>
  <w:p w14:paraId="71A5BFEB" w14:textId="77777777" w:rsidR="002C6D2C" w:rsidRDefault="002C6D2C" w:rsidP="002C6D2C">
    <w:pPr>
      <w:pStyle w:val="a7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6A1E4" w14:textId="77777777" w:rsidR="0061350B" w:rsidRDefault="0061350B" w:rsidP="00940BBA">
    <w:pPr>
      <w:pStyle w:val="a7"/>
      <w:framePr w:wrap="around" w:vAnchor="text" w:hAnchor="margin" w:xAlign="right" w:y="1"/>
      <w:rPr>
        <w:rStyle w:val="affff2"/>
      </w:rPr>
    </w:pPr>
    <w:r>
      <w:rPr>
        <w:rStyle w:val="affff2"/>
      </w:rPr>
      <w:fldChar w:fldCharType="begin"/>
    </w:r>
    <w:r>
      <w:rPr>
        <w:rStyle w:val="affff2"/>
      </w:rPr>
      <w:instrText xml:space="preserve">PAGE  </w:instrText>
    </w:r>
    <w:r>
      <w:rPr>
        <w:rStyle w:val="affff2"/>
      </w:rPr>
      <w:fldChar w:fldCharType="separate"/>
    </w:r>
    <w:r w:rsidR="00F70FD6">
      <w:rPr>
        <w:rStyle w:val="affff2"/>
        <w:noProof/>
      </w:rPr>
      <w:t>1</w:t>
    </w:r>
    <w:r>
      <w:rPr>
        <w:rStyle w:val="affff2"/>
      </w:rPr>
      <w:fldChar w:fldCharType="end"/>
    </w:r>
  </w:p>
  <w:p w14:paraId="4775F108" w14:textId="77777777" w:rsidR="00C25A4E" w:rsidRDefault="00F70FD6" w:rsidP="0061350B">
    <w:pPr>
      <w:spacing w:before="360"/>
      <w:ind w:right="360"/>
    </w:pPr>
  </w:p>
  <w:p w14:paraId="12AC8FB5" w14:textId="77777777" w:rsidR="00C25A4E" w:rsidRDefault="00F70FD6">
    <w:pPr>
      <w:pStyle w:val="NoSpaceBetwe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1EF4A" w14:textId="77777777" w:rsidR="000715FC" w:rsidRDefault="000715FC">
      <w:r>
        <w:separator/>
      </w:r>
    </w:p>
  </w:footnote>
  <w:footnote w:type="continuationSeparator" w:id="0">
    <w:p w14:paraId="5262EED0" w14:textId="77777777" w:rsidR="000715FC" w:rsidRDefault="000715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C25A4E" w14:paraId="435C33B2" w14:textId="77777777">
      <w:tc>
        <w:tcPr>
          <w:tcW w:w="3240" w:type="dxa"/>
          <w:shd w:val="clear" w:color="auto" w:fill="990000" w:themeFill="accent1"/>
        </w:tcPr>
        <w:p w14:paraId="48CC4C15" w14:textId="77777777" w:rsidR="00C25A4E" w:rsidRDefault="00F70FD6"/>
      </w:tc>
      <w:tc>
        <w:tcPr>
          <w:tcW w:w="1800" w:type="dxa"/>
          <w:shd w:val="clear" w:color="auto" w:fill="FF6600" w:themeFill="accent2"/>
        </w:tcPr>
        <w:p w14:paraId="608FB04C" w14:textId="77777777" w:rsidR="00C25A4E" w:rsidRDefault="00F70FD6"/>
      </w:tc>
      <w:tc>
        <w:tcPr>
          <w:tcW w:w="5760" w:type="dxa"/>
          <w:shd w:val="clear" w:color="auto" w:fill="99CC00" w:themeFill="accent4"/>
        </w:tcPr>
        <w:p w14:paraId="036B3851" w14:textId="77777777" w:rsidR="00C25A4E" w:rsidRDefault="00F70FD6"/>
      </w:tc>
    </w:tr>
  </w:tbl>
  <w:p w14:paraId="43381D50" w14:textId="54EC3F7B" w:rsidR="00C25A4E" w:rsidRDefault="006457B6">
    <w:pPr>
      <w:pStyle w:val="a5"/>
    </w:pPr>
    <w:r>
      <w:t>XJava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0"/>
      <w:gridCol w:w="5760"/>
    </w:tblGrid>
    <w:tr w:rsidR="00C25A4E" w14:paraId="0DB7BEF3" w14:textId="77777777">
      <w:tc>
        <w:tcPr>
          <w:tcW w:w="5040" w:type="dxa"/>
          <w:tcMar>
            <w:left w:w="0" w:type="dxa"/>
            <w:right w:w="0" w:type="dxa"/>
          </w:tcMar>
        </w:tcPr>
        <w:p w14:paraId="7B17AB16" w14:textId="77777777" w:rsidR="00C25A4E" w:rsidRDefault="000715FC">
          <w:pPr>
            <w:pStyle w:val="Header-Left"/>
          </w:pPr>
          <w:r>
            <w:t>XJava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560B61E7" w14:textId="77777777" w:rsidR="00C25A4E" w:rsidRDefault="00F70FD6">
          <w:pPr>
            <w:pStyle w:val="Header-Right"/>
          </w:pPr>
        </w:p>
      </w:tc>
    </w:tr>
  </w:tbl>
  <w:p w14:paraId="5D25368F" w14:textId="77777777" w:rsidR="00C25A4E" w:rsidRDefault="00F70FD6">
    <w:pPr>
      <w:pStyle w:val="NoSpaceBetween"/>
    </w:pP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41"/>
      <w:gridCol w:w="1745"/>
      <w:gridCol w:w="5583"/>
    </w:tblGrid>
    <w:tr w:rsidR="00C25A4E" w14:paraId="0D5C4FF6" w14:textId="77777777" w:rsidTr="002D3433">
      <w:tc>
        <w:tcPr>
          <w:tcW w:w="3240" w:type="dxa"/>
          <w:shd w:val="clear" w:color="auto" w:fill="990000" w:themeFill="accent1"/>
        </w:tcPr>
        <w:p w14:paraId="77AAF452" w14:textId="77777777" w:rsidR="00C25A4E" w:rsidRDefault="00F70FD6"/>
      </w:tc>
      <w:tc>
        <w:tcPr>
          <w:tcW w:w="1800" w:type="dxa"/>
          <w:shd w:val="clear" w:color="auto" w:fill="FF6600" w:themeFill="accent2"/>
        </w:tcPr>
        <w:p w14:paraId="746BEEF6" w14:textId="77777777" w:rsidR="00C25A4E" w:rsidRDefault="00F70FD6"/>
      </w:tc>
      <w:tc>
        <w:tcPr>
          <w:tcW w:w="5760" w:type="dxa"/>
          <w:shd w:val="clear" w:color="auto" w:fill="99CC00" w:themeFill="accent4"/>
        </w:tcPr>
        <w:p w14:paraId="6BBB5943" w14:textId="77777777" w:rsidR="00C25A4E" w:rsidRDefault="00F70FD6"/>
      </w:tc>
    </w:tr>
  </w:tbl>
  <w:p w14:paraId="29744425" w14:textId="77777777" w:rsidR="00C25A4E" w:rsidRDefault="00F70FD6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8C204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4E20D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46B6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AA432F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8965A9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E4D1A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88986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EAA14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CE07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7EC76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A07312"/>
    <w:multiLevelType w:val="multilevel"/>
    <w:tmpl w:val="CCCE931E"/>
    <w:lvl w:ilvl="0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9E32CF6"/>
    <w:multiLevelType w:val="hybridMultilevel"/>
    <w:tmpl w:val="7CA0A256"/>
    <w:lvl w:ilvl="0" w:tplc="6E3EA9BA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35400E"/>
    <w:multiLevelType w:val="multilevel"/>
    <w:tmpl w:val="7CA0A256"/>
    <w:lvl w:ilvl="0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documentType w:val="letter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715FC"/>
    <w:rsid w:val="000013D7"/>
    <w:rsid w:val="0000453A"/>
    <w:rsid w:val="00014758"/>
    <w:rsid w:val="00023B15"/>
    <w:rsid w:val="0002523B"/>
    <w:rsid w:val="00025741"/>
    <w:rsid w:val="0002792D"/>
    <w:rsid w:val="00036589"/>
    <w:rsid w:val="0005389C"/>
    <w:rsid w:val="000715FC"/>
    <w:rsid w:val="00091140"/>
    <w:rsid w:val="00092190"/>
    <w:rsid w:val="000A0196"/>
    <w:rsid w:val="000D0290"/>
    <w:rsid w:val="000D587D"/>
    <w:rsid w:val="000D5A06"/>
    <w:rsid w:val="000E3B49"/>
    <w:rsid w:val="000E632E"/>
    <w:rsid w:val="00103CF6"/>
    <w:rsid w:val="00106A68"/>
    <w:rsid w:val="00116414"/>
    <w:rsid w:val="00126CEE"/>
    <w:rsid w:val="0013768D"/>
    <w:rsid w:val="0014290C"/>
    <w:rsid w:val="001465E4"/>
    <w:rsid w:val="001476D6"/>
    <w:rsid w:val="0015325A"/>
    <w:rsid w:val="001540A8"/>
    <w:rsid w:val="001642AA"/>
    <w:rsid w:val="00164E81"/>
    <w:rsid w:val="00171104"/>
    <w:rsid w:val="00172061"/>
    <w:rsid w:val="001857DC"/>
    <w:rsid w:val="00186BB7"/>
    <w:rsid w:val="00191904"/>
    <w:rsid w:val="00197318"/>
    <w:rsid w:val="001A572F"/>
    <w:rsid w:val="001B71B2"/>
    <w:rsid w:val="001C2CAB"/>
    <w:rsid w:val="001D47AB"/>
    <w:rsid w:val="001E4027"/>
    <w:rsid w:val="00201FBB"/>
    <w:rsid w:val="002039F5"/>
    <w:rsid w:val="002062C1"/>
    <w:rsid w:val="00214962"/>
    <w:rsid w:val="0021746A"/>
    <w:rsid w:val="002419BC"/>
    <w:rsid w:val="00244F57"/>
    <w:rsid w:val="002452D7"/>
    <w:rsid w:val="00253EA1"/>
    <w:rsid w:val="00272AAD"/>
    <w:rsid w:val="00274437"/>
    <w:rsid w:val="00274A10"/>
    <w:rsid w:val="00290604"/>
    <w:rsid w:val="00292C1D"/>
    <w:rsid w:val="00297F3B"/>
    <w:rsid w:val="002A123B"/>
    <w:rsid w:val="002C060D"/>
    <w:rsid w:val="002C47AC"/>
    <w:rsid w:val="002C6D2C"/>
    <w:rsid w:val="002F3BC3"/>
    <w:rsid w:val="002F4817"/>
    <w:rsid w:val="003265D1"/>
    <w:rsid w:val="00331A4D"/>
    <w:rsid w:val="003532F6"/>
    <w:rsid w:val="003544D6"/>
    <w:rsid w:val="003566A3"/>
    <w:rsid w:val="00363062"/>
    <w:rsid w:val="003641BA"/>
    <w:rsid w:val="00371B1E"/>
    <w:rsid w:val="00371F13"/>
    <w:rsid w:val="00386A3C"/>
    <w:rsid w:val="00387F9B"/>
    <w:rsid w:val="00396161"/>
    <w:rsid w:val="00397A4A"/>
    <w:rsid w:val="003A30C5"/>
    <w:rsid w:val="003A6164"/>
    <w:rsid w:val="003A6A74"/>
    <w:rsid w:val="003A7BDE"/>
    <w:rsid w:val="003B6FC2"/>
    <w:rsid w:val="003D4610"/>
    <w:rsid w:val="003D6344"/>
    <w:rsid w:val="003E4A84"/>
    <w:rsid w:val="00402579"/>
    <w:rsid w:val="00413C78"/>
    <w:rsid w:val="00416DB0"/>
    <w:rsid w:val="004176F5"/>
    <w:rsid w:val="00423375"/>
    <w:rsid w:val="00423694"/>
    <w:rsid w:val="00425C47"/>
    <w:rsid w:val="00443E63"/>
    <w:rsid w:val="00460C22"/>
    <w:rsid w:val="00461C38"/>
    <w:rsid w:val="0046744E"/>
    <w:rsid w:val="00480B77"/>
    <w:rsid w:val="004824F4"/>
    <w:rsid w:val="00482F01"/>
    <w:rsid w:val="00497E29"/>
    <w:rsid w:val="004A68A5"/>
    <w:rsid w:val="004A6AE9"/>
    <w:rsid w:val="004B7546"/>
    <w:rsid w:val="004C018D"/>
    <w:rsid w:val="004C1168"/>
    <w:rsid w:val="004C4BFF"/>
    <w:rsid w:val="004D03FF"/>
    <w:rsid w:val="004E1FFD"/>
    <w:rsid w:val="004E5D2D"/>
    <w:rsid w:val="004F1CAE"/>
    <w:rsid w:val="004F5A83"/>
    <w:rsid w:val="004F6002"/>
    <w:rsid w:val="00502402"/>
    <w:rsid w:val="00504782"/>
    <w:rsid w:val="00512007"/>
    <w:rsid w:val="00520B71"/>
    <w:rsid w:val="00521857"/>
    <w:rsid w:val="00535910"/>
    <w:rsid w:val="005401BD"/>
    <w:rsid w:val="00543F5E"/>
    <w:rsid w:val="005444EC"/>
    <w:rsid w:val="0055696C"/>
    <w:rsid w:val="00562B2F"/>
    <w:rsid w:val="00567B53"/>
    <w:rsid w:val="00575817"/>
    <w:rsid w:val="005806B6"/>
    <w:rsid w:val="00585F5B"/>
    <w:rsid w:val="00587935"/>
    <w:rsid w:val="00592B5F"/>
    <w:rsid w:val="005A2524"/>
    <w:rsid w:val="005A62BB"/>
    <w:rsid w:val="005A703E"/>
    <w:rsid w:val="005C3D21"/>
    <w:rsid w:val="005C70ED"/>
    <w:rsid w:val="005D07CF"/>
    <w:rsid w:val="005D1853"/>
    <w:rsid w:val="005D77AA"/>
    <w:rsid w:val="005E0B5B"/>
    <w:rsid w:val="005E3890"/>
    <w:rsid w:val="005E7195"/>
    <w:rsid w:val="00604C6E"/>
    <w:rsid w:val="0061350B"/>
    <w:rsid w:val="00614755"/>
    <w:rsid w:val="00630684"/>
    <w:rsid w:val="0064364E"/>
    <w:rsid w:val="00644D1B"/>
    <w:rsid w:val="006457B6"/>
    <w:rsid w:val="00645874"/>
    <w:rsid w:val="006522E3"/>
    <w:rsid w:val="00654353"/>
    <w:rsid w:val="00664AA6"/>
    <w:rsid w:val="00666E9B"/>
    <w:rsid w:val="00670AB8"/>
    <w:rsid w:val="006720E7"/>
    <w:rsid w:val="0068787F"/>
    <w:rsid w:val="00692677"/>
    <w:rsid w:val="006927A1"/>
    <w:rsid w:val="006A7CB8"/>
    <w:rsid w:val="006B6D29"/>
    <w:rsid w:val="006C6A77"/>
    <w:rsid w:val="006C7396"/>
    <w:rsid w:val="006C7D33"/>
    <w:rsid w:val="006D5085"/>
    <w:rsid w:val="006E1A1C"/>
    <w:rsid w:val="006E1CE6"/>
    <w:rsid w:val="006E386B"/>
    <w:rsid w:val="006F5C81"/>
    <w:rsid w:val="007047C4"/>
    <w:rsid w:val="007050D7"/>
    <w:rsid w:val="00714763"/>
    <w:rsid w:val="00722D59"/>
    <w:rsid w:val="00723BC7"/>
    <w:rsid w:val="007319C3"/>
    <w:rsid w:val="00731BCE"/>
    <w:rsid w:val="00735ADB"/>
    <w:rsid w:val="0074347C"/>
    <w:rsid w:val="00750001"/>
    <w:rsid w:val="007523CE"/>
    <w:rsid w:val="00756062"/>
    <w:rsid w:val="00762ED1"/>
    <w:rsid w:val="00767689"/>
    <w:rsid w:val="0079241C"/>
    <w:rsid w:val="007B6BA2"/>
    <w:rsid w:val="007B7A0C"/>
    <w:rsid w:val="007B7C3B"/>
    <w:rsid w:val="007C1794"/>
    <w:rsid w:val="007C43B4"/>
    <w:rsid w:val="007C7671"/>
    <w:rsid w:val="007D5106"/>
    <w:rsid w:val="007D5E67"/>
    <w:rsid w:val="007E65A9"/>
    <w:rsid w:val="007F08B8"/>
    <w:rsid w:val="00810F41"/>
    <w:rsid w:val="00810F6F"/>
    <w:rsid w:val="00815EAD"/>
    <w:rsid w:val="0081607A"/>
    <w:rsid w:val="00816765"/>
    <w:rsid w:val="00827BBB"/>
    <w:rsid w:val="00831279"/>
    <w:rsid w:val="00844C06"/>
    <w:rsid w:val="00850F69"/>
    <w:rsid w:val="0085225A"/>
    <w:rsid w:val="008564EE"/>
    <w:rsid w:val="008671DC"/>
    <w:rsid w:val="0087099C"/>
    <w:rsid w:val="008757C3"/>
    <w:rsid w:val="008845D0"/>
    <w:rsid w:val="00890E72"/>
    <w:rsid w:val="008A3E5D"/>
    <w:rsid w:val="008B1541"/>
    <w:rsid w:val="008B45D2"/>
    <w:rsid w:val="008D15F1"/>
    <w:rsid w:val="008D2F5B"/>
    <w:rsid w:val="008D36E7"/>
    <w:rsid w:val="008E2159"/>
    <w:rsid w:val="008E7A67"/>
    <w:rsid w:val="008F445A"/>
    <w:rsid w:val="008F6068"/>
    <w:rsid w:val="009101A2"/>
    <w:rsid w:val="00920CCE"/>
    <w:rsid w:val="00944BA5"/>
    <w:rsid w:val="009454B2"/>
    <w:rsid w:val="00955226"/>
    <w:rsid w:val="0097574B"/>
    <w:rsid w:val="00987215"/>
    <w:rsid w:val="00993F78"/>
    <w:rsid w:val="009954DD"/>
    <w:rsid w:val="009A6BAA"/>
    <w:rsid w:val="009A762C"/>
    <w:rsid w:val="009B4B07"/>
    <w:rsid w:val="009B5DCC"/>
    <w:rsid w:val="009C057E"/>
    <w:rsid w:val="009C2377"/>
    <w:rsid w:val="009C4878"/>
    <w:rsid w:val="009C55B0"/>
    <w:rsid w:val="009D0278"/>
    <w:rsid w:val="009D0508"/>
    <w:rsid w:val="009D4538"/>
    <w:rsid w:val="009F0531"/>
    <w:rsid w:val="009F0AB6"/>
    <w:rsid w:val="009F2BAD"/>
    <w:rsid w:val="00A0658D"/>
    <w:rsid w:val="00A20611"/>
    <w:rsid w:val="00A24176"/>
    <w:rsid w:val="00A2707D"/>
    <w:rsid w:val="00A277EB"/>
    <w:rsid w:val="00A41BFC"/>
    <w:rsid w:val="00A47CD7"/>
    <w:rsid w:val="00A55CA0"/>
    <w:rsid w:val="00A56B48"/>
    <w:rsid w:val="00A66ADB"/>
    <w:rsid w:val="00A70B7A"/>
    <w:rsid w:val="00A7338E"/>
    <w:rsid w:val="00A75836"/>
    <w:rsid w:val="00A852B2"/>
    <w:rsid w:val="00A91A02"/>
    <w:rsid w:val="00A91FFD"/>
    <w:rsid w:val="00A9532A"/>
    <w:rsid w:val="00A95C2D"/>
    <w:rsid w:val="00AA1019"/>
    <w:rsid w:val="00AA14E6"/>
    <w:rsid w:val="00AA43FB"/>
    <w:rsid w:val="00AA51DA"/>
    <w:rsid w:val="00AA6EE7"/>
    <w:rsid w:val="00AB0083"/>
    <w:rsid w:val="00AB15DD"/>
    <w:rsid w:val="00AC0137"/>
    <w:rsid w:val="00AC36B6"/>
    <w:rsid w:val="00AC3EC6"/>
    <w:rsid w:val="00AC60D8"/>
    <w:rsid w:val="00AC7ACE"/>
    <w:rsid w:val="00AD0351"/>
    <w:rsid w:val="00AD304D"/>
    <w:rsid w:val="00AD3FD5"/>
    <w:rsid w:val="00AD6688"/>
    <w:rsid w:val="00B001B2"/>
    <w:rsid w:val="00B03057"/>
    <w:rsid w:val="00B046C1"/>
    <w:rsid w:val="00B05537"/>
    <w:rsid w:val="00B057BD"/>
    <w:rsid w:val="00B13C9D"/>
    <w:rsid w:val="00B174BE"/>
    <w:rsid w:val="00B25F44"/>
    <w:rsid w:val="00B36B76"/>
    <w:rsid w:val="00B36CBA"/>
    <w:rsid w:val="00B44892"/>
    <w:rsid w:val="00B53678"/>
    <w:rsid w:val="00B54F25"/>
    <w:rsid w:val="00B57CF7"/>
    <w:rsid w:val="00B61A44"/>
    <w:rsid w:val="00B770CE"/>
    <w:rsid w:val="00B812FA"/>
    <w:rsid w:val="00B846F7"/>
    <w:rsid w:val="00B876A1"/>
    <w:rsid w:val="00B90CDF"/>
    <w:rsid w:val="00B93384"/>
    <w:rsid w:val="00B96024"/>
    <w:rsid w:val="00BA557A"/>
    <w:rsid w:val="00BB1565"/>
    <w:rsid w:val="00BB1BC2"/>
    <w:rsid w:val="00BB757D"/>
    <w:rsid w:val="00BC69A7"/>
    <w:rsid w:val="00BD2EFA"/>
    <w:rsid w:val="00BF67D3"/>
    <w:rsid w:val="00C06951"/>
    <w:rsid w:val="00C10E42"/>
    <w:rsid w:val="00C1329E"/>
    <w:rsid w:val="00C23EE7"/>
    <w:rsid w:val="00C34682"/>
    <w:rsid w:val="00C50CF3"/>
    <w:rsid w:val="00C62858"/>
    <w:rsid w:val="00C67564"/>
    <w:rsid w:val="00C74802"/>
    <w:rsid w:val="00C75BC0"/>
    <w:rsid w:val="00C76355"/>
    <w:rsid w:val="00C817A9"/>
    <w:rsid w:val="00CA029F"/>
    <w:rsid w:val="00CA19C6"/>
    <w:rsid w:val="00CA69A0"/>
    <w:rsid w:val="00CC309C"/>
    <w:rsid w:val="00CE6509"/>
    <w:rsid w:val="00CE773C"/>
    <w:rsid w:val="00CF4E5C"/>
    <w:rsid w:val="00D07E01"/>
    <w:rsid w:val="00D1281E"/>
    <w:rsid w:val="00D1413A"/>
    <w:rsid w:val="00D14BC6"/>
    <w:rsid w:val="00D1533B"/>
    <w:rsid w:val="00D243E6"/>
    <w:rsid w:val="00D4723D"/>
    <w:rsid w:val="00D51439"/>
    <w:rsid w:val="00D656A4"/>
    <w:rsid w:val="00D7559B"/>
    <w:rsid w:val="00D856BA"/>
    <w:rsid w:val="00D9033C"/>
    <w:rsid w:val="00D9170A"/>
    <w:rsid w:val="00DA361B"/>
    <w:rsid w:val="00DB0583"/>
    <w:rsid w:val="00DC4754"/>
    <w:rsid w:val="00DC712E"/>
    <w:rsid w:val="00DD0871"/>
    <w:rsid w:val="00DD2023"/>
    <w:rsid w:val="00DE7CF5"/>
    <w:rsid w:val="00DF77CF"/>
    <w:rsid w:val="00E30234"/>
    <w:rsid w:val="00E30946"/>
    <w:rsid w:val="00E32309"/>
    <w:rsid w:val="00E52C79"/>
    <w:rsid w:val="00E5407C"/>
    <w:rsid w:val="00E55B36"/>
    <w:rsid w:val="00E708CC"/>
    <w:rsid w:val="00E70F39"/>
    <w:rsid w:val="00E731FD"/>
    <w:rsid w:val="00E74E7C"/>
    <w:rsid w:val="00E853F2"/>
    <w:rsid w:val="00E856A7"/>
    <w:rsid w:val="00E858EF"/>
    <w:rsid w:val="00E95B8E"/>
    <w:rsid w:val="00E97C51"/>
    <w:rsid w:val="00EA177A"/>
    <w:rsid w:val="00EA27DF"/>
    <w:rsid w:val="00EA37B4"/>
    <w:rsid w:val="00EB0A8C"/>
    <w:rsid w:val="00EC2A86"/>
    <w:rsid w:val="00EE33AA"/>
    <w:rsid w:val="00EE5ACC"/>
    <w:rsid w:val="00EF1312"/>
    <w:rsid w:val="00F11EDF"/>
    <w:rsid w:val="00F200A1"/>
    <w:rsid w:val="00F2035E"/>
    <w:rsid w:val="00F32CFC"/>
    <w:rsid w:val="00F40868"/>
    <w:rsid w:val="00F45154"/>
    <w:rsid w:val="00F51B40"/>
    <w:rsid w:val="00F546B2"/>
    <w:rsid w:val="00F67A67"/>
    <w:rsid w:val="00F70FD6"/>
    <w:rsid w:val="00F725A3"/>
    <w:rsid w:val="00F80B84"/>
    <w:rsid w:val="00F83519"/>
    <w:rsid w:val="00F85B31"/>
    <w:rsid w:val="00F87F96"/>
    <w:rsid w:val="00F9133C"/>
    <w:rsid w:val="00F93D14"/>
    <w:rsid w:val="00FA41F8"/>
    <w:rsid w:val="00FB077D"/>
    <w:rsid w:val="00FB1803"/>
    <w:rsid w:val="00FC169A"/>
    <w:rsid w:val="00FC748A"/>
    <w:rsid w:val="00FC7D69"/>
    <w:rsid w:val="00FD07A9"/>
    <w:rsid w:val="00FD1ECD"/>
    <w:rsid w:val="00FE20A2"/>
    <w:rsid w:val="00FE6103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8FC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0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after="720"/>
      <w:jc w:val="right"/>
    </w:pPr>
    <w:rPr>
      <w:sz w:val="24"/>
      <w:szCs w:val="24"/>
    </w:rPr>
  </w:style>
  <w:style w:type="character" w:customStyle="1" w:styleId="a6">
    <w:name w:val="页眉字符"/>
    <w:basedOn w:val="a2"/>
    <w:link w:val="a5"/>
    <w:rPr>
      <w:sz w:val="24"/>
      <w:szCs w:val="24"/>
    </w:rPr>
  </w:style>
  <w:style w:type="paragraph" w:styleId="a7">
    <w:name w:val="footer"/>
    <w:basedOn w:val="a1"/>
    <w:link w:val="a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a8">
    <w:name w:val="页脚字符"/>
    <w:basedOn w:val="a2"/>
    <w:link w:val="a7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a1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a1"/>
    <w:pPr>
      <w:spacing w:before="1000"/>
      <w:ind w:right="43"/>
      <w:jc w:val="right"/>
    </w:pPr>
    <w:rPr>
      <w:color w:val="A6A6A6" w:themeColor="background1" w:themeShade="A6"/>
      <w:sz w:val="68"/>
    </w:rPr>
  </w:style>
  <w:style w:type="paragraph" w:customStyle="1" w:styleId="NoSpaceBetween">
    <w:name w:val="No Space Between"/>
    <w:basedOn w:val="a1"/>
    <w:rPr>
      <w:sz w:val="2"/>
    </w:rPr>
  </w:style>
  <w:style w:type="table" w:customStyle="1" w:styleId="HostTable-Borderless">
    <w:name w:val="Host Table - Borderless"/>
    <w:basedOn w:val="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1"/>
    <w:link w:val="aa"/>
    <w:pPr>
      <w:spacing w:after="200"/>
    </w:pPr>
    <w:rPr>
      <w:color w:val="262626" w:themeColor="text1" w:themeTint="D9"/>
      <w:szCs w:val="20"/>
    </w:rPr>
  </w:style>
  <w:style w:type="character" w:customStyle="1" w:styleId="aa">
    <w:name w:val="正文文本字符"/>
    <w:basedOn w:val="a2"/>
    <w:link w:val="a9"/>
    <w:rPr>
      <w:color w:val="262626" w:themeColor="text1" w:themeTint="D9"/>
      <w:sz w:val="20"/>
      <w:szCs w:val="20"/>
    </w:rPr>
  </w:style>
  <w:style w:type="paragraph" w:customStyle="1" w:styleId="DateandRecipient">
    <w:name w:val="Date and Recipient"/>
    <w:basedOn w:val="a1"/>
    <w:pPr>
      <w:spacing w:after="480"/>
    </w:pPr>
  </w:style>
  <w:style w:type="paragraph" w:styleId="ab">
    <w:name w:val="Signature"/>
    <w:basedOn w:val="a1"/>
    <w:link w:val="ac"/>
    <w:pPr>
      <w:spacing w:after="720"/>
    </w:pPr>
  </w:style>
  <w:style w:type="character" w:customStyle="1" w:styleId="ac">
    <w:name w:val="签名字符"/>
    <w:basedOn w:val="a2"/>
    <w:link w:val="ab"/>
    <w:rPr>
      <w:sz w:val="20"/>
    </w:rPr>
  </w:style>
  <w:style w:type="paragraph" w:styleId="ad">
    <w:name w:val="Balloon Text"/>
    <w:basedOn w:val="a1"/>
    <w:link w:val="ae"/>
    <w:semiHidden/>
    <w:unhideWhenUsed/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2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semiHidden/>
    <w:rPr>
      <w:sz w:val="16"/>
      <w:szCs w:val="16"/>
    </w:rPr>
  </w:style>
  <w:style w:type="paragraph" w:styleId="af1">
    <w:name w:val="Body Text First Indent"/>
    <w:basedOn w:val="a9"/>
    <w:link w:val="af2"/>
    <w:semiHidden/>
    <w:unhideWhenUsed/>
    <w:pPr>
      <w:spacing w:after="0"/>
      <w:ind w:firstLine="360"/>
    </w:pPr>
    <w:rPr>
      <w:color w:val="auto"/>
      <w:szCs w:val="22"/>
    </w:rPr>
  </w:style>
  <w:style w:type="character" w:customStyle="1" w:styleId="af2">
    <w:name w:val="正文首行缩进字符"/>
    <w:basedOn w:val="aa"/>
    <w:link w:val="af1"/>
    <w:semiHidden/>
    <w:rPr>
      <w:color w:val="262626" w:themeColor="text1" w:themeTint="D9"/>
      <w:sz w:val="20"/>
      <w:szCs w:val="20"/>
    </w:rPr>
  </w:style>
  <w:style w:type="character" w:customStyle="1" w:styleId="24">
    <w:name w:val="正文文本 2字符"/>
    <w:basedOn w:val="a2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2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/>
    </w:pPr>
    <w:rPr>
      <w:b/>
      <w:bCs/>
      <w:color w:val="990000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ind w:left="4320"/>
    </w:pPr>
  </w:style>
  <w:style w:type="character" w:customStyle="1" w:styleId="af5">
    <w:name w:val="正在关闭字符"/>
    <w:basedOn w:val="a2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rPr>
      <w:szCs w:val="20"/>
    </w:rPr>
  </w:style>
  <w:style w:type="character" w:customStyle="1" w:styleId="af7">
    <w:name w:val="注释文本字符"/>
    <w:basedOn w:val="a2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2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2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</w:style>
  <w:style w:type="character" w:customStyle="1" w:styleId="aff">
    <w:name w:val="电子邮件签名字符"/>
    <w:basedOn w:val="a2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rPr>
      <w:szCs w:val="20"/>
    </w:rPr>
  </w:style>
  <w:style w:type="character" w:customStyle="1" w:styleId="aff1">
    <w:name w:val="尾注文本字符"/>
    <w:basedOn w:val="a2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Pr>
      <w:szCs w:val="20"/>
    </w:rPr>
  </w:style>
  <w:style w:type="character" w:customStyle="1" w:styleId="aff5">
    <w:name w:val="脚注文本字符"/>
    <w:basedOn w:val="a2"/>
    <w:link w:val="aff4"/>
    <w:semiHidden/>
    <w:rPr>
      <w:sz w:val="20"/>
      <w:szCs w:val="20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semiHidden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32">
    <w:name w:val="标题 3字符"/>
    <w:basedOn w:val="a2"/>
    <w:link w:val="31"/>
    <w:semiHidden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42">
    <w:name w:val="标题 4字符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52">
    <w:name w:val="标题 5字符"/>
    <w:basedOn w:val="a2"/>
    <w:link w:val="51"/>
    <w:semiHidden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60">
    <w:name w:val="标题 6字符"/>
    <w:basedOn w:val="a2"/>
    <w:link w:val="6"/>
    <w:semiHidden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70">
    <w:name w:val="标题 7字符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地址字符"/>
    <w:basedOn w:val="a2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Cs w:val="20"/>
    </w:rPr>
  </w:style>
  <w:style w:type="character" w:customStyle="1" w:styleId="HTML2">
    <w:name w:val="HTML  预设格式字符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aff8">
    <w:name w:val="明显引用字符"/>
    <w:basedOn w:val="a2"/>
    <w:link w:val="aff7"/>
    <w:rPr>
      <w:b/>
      <w:bCs/>
      <w:i/>
      <w:iCs/>
      <w:color w:val="990000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2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2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</w:style>
  <w:style w:type="character" w:customStyle="1" w:styleId="afff4">
    <w:name w:val="注释标题字符"/>
    <w:basedOn w:val="a2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rPr>
      <w:rFonts w:ascii="Consolas" w:hAnsi="Consolas"/>
      <w:sz w:val="21"/>
      <w:szCs w:val="21"/>
    </w:rPr>
  </w:style>
  <w:style w:type="character" w:customStyle="1" w:styleId="afff6">
    <w:name w:val="纯文本字符"/>
    <w:basedOn w:val="a2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2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2"/>
    <w:link w:val="afff9"/>
    <w:semiHidden/>
    <w:rPr>
      <w:sz w:val="20"/>
    </w:rPr>
  </w:style>
  <w:style w:type="paragraph" w:styleId="afffb">
    <w:name w:val="Subtitle"/>
    <w:basedOn w:val="a1"/>
    <w:next w:val="a1"/>
    <w:link w:val="afffc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afffc">
    <w:name w:val="副标题字符"/>
    <w:basedOn w:val="a2"/>
    <w:link w:val="afffb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afffd">
    <w:name w:val="table of authorities"/>
    <w:basedOn w:val="a1"/>
    <w:next w:val="a1"/>
    <w:semiHidden/>
    <w:unhideWhenUsed/>
    <w:pPr>
      <w:ind w:left="200" w:hanging="20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itle"/>
    <w:basedOn w:val="a1"/>
    <w:next w:val="a1"/>
    <w:link w:val="affff0"/>
    <w:qFormat/>
    <w:pPr>
      <w:pBdr>
        <w:bottom w:val="single" w:sz="8" w:space="4" w:color="99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character" w:customStyle="1" w:styleId="affff0">
    <w:name w:val="标题字符"/>
    <w:basedOn w:val="a2"/>
    <w:link w:val="affff"/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pPr>
      <w:spacing w:before="120"/>
    </w:pPr>
    <w:rPr>
      <w:b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pPr>
      <w:ind w:left="200"/>
    </w:pPr>
    <w:rPr>
      <w:b/>
      <w:sz w:val="22"/>
    </w:rPr>
  </w:style>
  <w:style w:type="paragraph" w:styleId="3a">
    <w:name w:val="toc 3"/>
    <w:basedOn w:val="a1"/>
    <w:next w:val="a1"/>
    <w:autoRedefine/>
    <w:uiPriority w:val="39"/>
    <w:unhideWhenUsed/>
    <w:pPr>
      <w:ind w:left="400"/>
    </w:pPr>
    <w:rPr>
      <w:sz w:val="22"/>
    </w:rPr>
  </w:style>
  <w:style w:type="paragraph" w:styleId="46">
    <w:name w:val="toc 4"/>
    <w:basedOn w:val="a1"/>
    <w:next w:val="a1"/>
    <w:autoRedefine/>
    <w:semiHidden/>
    <w:unhideWhenUsed/>
    <w:pPr>
      <w:ind w:left="600"/>
    </w:pPr>
    <w:rPr>
      <w:szCs w:val="20"/>
    </w:rPr>
  </w:style>
  <w:style w:type="paragraph" w:styleId="56">
    <w:name w:val="toc 5"/>
    <w:basedOn w:val="a1"/>
    <w:next w:val="a1"/>
    <w:autoRedefine/>
    <w:semiHidden/>
    <w:unhideWhenUsed/>
    <w:pPr>
      <w:ind w:left="800"/>
    </w:pPr>
    <w:rPr>
      <w:szCs w:val="20"/>
    </w:rPr>
  </w:style>
  <w:style w:type="paragraph" w:styleId="62">
    <w:name w:val="toc 6"/>
    <w:basedOn w:val="a1"/>
    <w:next w:val="a1"/>
    <w:autoRedefine/>
    <w:semiHidden/>
    <w:unhideWhenUsed/>
    <w:pPr>
      <w:ind w:left="1000"/>
    </w:pPr>
    <w:rPr>
      <w:szCs w:val="20"/>
    </w:rPr>
  </w:style>
  <w:style w:type="paragraph" w:styleId="72">
    <w:name w:val="toc 7"/>
    <w:basedOn w:val="a1"/>
    <w:next w:val="a1"/>
    <w:autoRedefine/>
    <w:semiHidden/>
    <w:unhideWhenUsed/>
    <w:pPr>
      <w:ind w:left="1200"/>
    </w:pPr>
    <w:rPr>
      <w:szCs w:val="20"/>
    </w:rPr>
  </w:style>
  <w:style w:type="paragraph" w:styleId="82">
    <w:name w:val="toc 8"/>
    <w:basedOn w:val="a1"/>
    <w:next w:val="a1"/>
    <w:autoRedefine/>
    <w:semiHidden/>
    <w:unhideWhenUsed/>
    <w:pPr>
      <w:ind w:left="1400"/>
    </w:pPr>
    <w:rPr>
      <w:szCs w:val="20"/>
    </w:rPr>
  </w:style>
  <w:style w:type="paragraph" w:styleId="92">
    <w:name w:val="toc 9"/>
    <w:basedOn w:val="a1"/>
    <w:next w:val="a1"/>
    <w:autoRedefine/>
    <w:semiHidden/>
    <w:unhideWhenUsed/>
    <w:pPr>
      <w:ind w:left="1600"/>
    </w:pPr>
    <w:rPr>
      <w:szCs w:val="20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styleId="affff2">
    <w:name w:val="page number"/>
    <w:basedOn w:val="a2"/>
    <w:uiPriority w:val="99"/>
    <w:semiHidden/>
    <w:unhideWhenUsed/>
    <w:rsid w:val="006135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0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after="720"/>
      <w:jc w:val="right"/>
    </w:pPr>
    <w:rPr>
      <w:sz w:val="24"/>
      <w:szCs w:val="24"/>
    </w:rPr>
  </w:style>
  <w:style w:type="character" w:customStyle="1" w:styleId="a6">
    <w:name w:val="页眉字符"/>
    <w:basedOn w:val="a2"/>
    <w:link w:val="a5"/>
    <w:rPr>
      <w:sz w:val="24"/>
      <w:szCs w:val="24"/>
    </w:rPr>
  </w:style>
  <w:style w:type="paragraph" w:styleId="a7">
    <w:name w:val="footer"/>
    <w:basedOn w:val="a1"/>
    <w:link w:val="a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a8">
    <w:name w:val="页脚字符"/>
    <w:basedOn w:val="a2"/>
    <w:link w:val="a7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a1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a1"/>
    <w:pPr>
      <w:spacing w:before="1000"/>
      <w:ind w:right="43"/>
      <w:jc w:val="right"/>
    </w:pPr>
    <w:rPr>
      <w:color w:val="A6A6A6" w:themeColor="background1" w:themeShade="A6"/>
      <w:sz w:val="68"/>
    </w:rPr>
  </w:style>
  <w:style w:type="paragraph" w:customStyle="1" w:styleId="NoSpaceBetween">
    <w:name w:val="No Space Between"/>
    <w:basedOn w:val="a1"/>
    <w:rPr>
      <w:sz w:val="2"/>
    </w:rPr>
  </w:style>
  <w:style w:type="table" w:customStyle="1" w:styleId="HostTable-Borderless">
    <w:name w:val="Host Table - Borderless"/>
    <w:basedOn w:val="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1"/>
    <w:link w:val="aa"/>
    <w:pPr>
      <w:spacing w:after="200"/>
    </w:pPr>
    <w:rPr>
      <w:color w:val="262626" w:themeColor="text1" w:themeTint="D9"/>
      <w:szCs w:val="20"/>
    </w:rPr>
  </w:style>
  <w:style w:type="character" w:customStyle="1" w:styleId="aa">
    <w:name w:val="正文文本字符"/>
    <w:basedOn w:val="a2"/>
    <w:link w:val="a9"/>
    <w:rPr>
      <w:color w:val="262626" w:themeColor="text1" w:themeTint="D9"/>
      <w:sz w:val="20"/>
      <w:szCs w:val="20"/>
    </w:rPr>
  </w:style>
  <w:style w:type="paragraph" w:customStyle="1" w:styleId="DateandRecipient">
    <w:name w:val="Date and Recipient"/>
    <w:basedOn w:val="a1"/>
    <w:pPr>
      <w:spacing w:after="480"/>
    </w:pPr>
  </w:style>
  <w:style w:type="paragraph" w:styleId="ab">
    <w:name w:val="Signature"/>
    <w:basedOn w:val="a1"/>
    <w:link w:val="ac"/>
    <w:pPr>
      <w:spacing w:after="720"/>
    </w:pPr>
  </w:style>
  <w:style w:type="character" w:customStyle="1" w:styleId="ac">
    <w:name w:val="签名字符"/>
    <w:basedOn w:val="a2"/>
    <w:link w:val="ab"/>
    <w:rPr>
      <w:sz w:val="20"/>
    </w:rPr>
  </w:style>
  <w:style w:type="paragraph" w:styleId="ad">
    <w:name w:val="Balloon Text"/>
    <w:basedOn w:val="a1"/>
    <w:link w:val="ae"/>
    <w:semiHidden/>
    <w:unhideWhenUsed/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2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semiHidden/>
    <w:rPr>
      <w:sz w:val="16"/>
      <w:szCs w:val="16"/>
    </w:rPr>
  </w:style>
  <w:style w:type="paragraph" w:styleId="af1">
    <w:name w:val="Body Text First Indent"/>
    <w:basedOn w:val="a9"/>
    <w:link w:val="af2"/>
    <w:semiHidden/>
    <w:unhideWhenUsed/>
    <w:pPr>
      <w:spacing w:after="0"/>
      <w:ind w:firstLine="360"/>
    </w:pPr>
    <w:rPr>
      <w:color w:val="auto"/>
      <w:szCs w:val="22"/>
    </w:rPr>
  </w:style>
  <w:style w:type="character" w:customStyle="1" w:styleId="af2">
    <w:name w:val="正文首行缩进字符"/>
    <w:basedOn w:val="aa"/>
    <w:link w:val="af1"/>
    <w:semiHidden/>
    <w:rPr>
      <w:color w:val="262626" w:themeColor="text1" w:themeTint="D9"/>
      <w:sz w:val="20"/>
      <w:szCs w:val="20"/>
    </w:rPr>
  </w:style>
  <w:style w:type="character" w:customStyle="1" w:styleId="24">
    <w:name w:val="正文文本 2字符"/>
    <w:basedOn w:val="a2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2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/>
    </w:pPr>
    <w:rPr>
      <w:b/>
      <w:bCs/>
      <w:color w:val="990000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ind w:left="4320"/>
    </w:pPr>
  </w:style>
  <w:style w:type="character" w:customStyle="1" w:styleId="af5">
    <w:name w:val="正在关闭字符"/>
    <w:basedOn w:val="a2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rPr>
      <w:szCs w:val="20"/>
    </w:rPr>
  </w:style>
  <w:style w:type="character" w:customStyle="1" w:styleId="af7">
    <w:name w:val="注释文本字符"/>
    <w:basedOn w:val="a2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2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2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</w:style>
  <w:style w:type="character" w:customStyle="1" w:styleId="aff">
    <w:name w:val="电子邮件签名字符"/>
    <w:basedOn w:val="a2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rPr>
      <w:szCs w:val="20"/>
    </w:rPr>
  </w:style>
  <w:style w:type="character" w:customStyle="1" w:styleId="aff1">
    <w:name w:val="尾注文本字符"/>
    <w:basedOn w:val="a2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Pr>
      <w:szCs w:val="20"/>
    </w:rPr>
  </w:style>
  <w:style w:type="character" w:customStyle="1" w:styleId="aff5">
    <w:name w:val="脚注文本字符"/>
    <w:basedOn w:val="a2"/>
    <w:link w:val="aff4"/>
    <w:semiHidden/>
    <w:rPr>
      <w:sz w:val="20"/>
      <w:szCs w:val="20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semiHidden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32">
    <w:name w:val="标题 3字符"/>
    <w:basedOn w:val="a2"/>
    <w:link w:val="31"/>
    <w:semiHidden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42">
    <w:name w:val="标题 4字符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52">
    <w:name w:val="标题 5字符"/>
    <w:basedOn w:val="a2"/>
    <w:link w:val="51"/>
    <w:semiHidden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60">
    <w:name w:val="标题 6字符"/>
    <w:basedOn w:val="a2"/>
    <w:link w:val="6"/>
    <w:semiHidden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70">
    <w:name w:val="标题 7字符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地址字符"/>
    <w:basedOn w:val="a2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Cs w:val="20"/>
    </w:rPr>
  </w:style>
  <w:style w:type="character" w:customStyle="1" w:styleId="HTML2">
    <w:name w:val="HTML  预设格式字符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aff8">
    <w:name w:val="明显引用字符"/>
    <w:basedOn w:val="a2"/>
    <w:link w:val="aff7"/>
    <w:rPr>
      <w:b/>
      <w:bCs/>
      <w:i/>
      <w:iCs/>
      <w:color w:val="990000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2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2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</w:style>
  <w:style w:type="character" w:customStyle="1" w:styleId="afff4">
    <w:name w:val="注释标题字符"/>
    <w:basedOn w:val="a2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rPr>
      <w:rFonts w:ascii="Consolas" w:hAnsi="Consolas"/>
      <w:sz w:val="21"/>
      <w:szCs w:val="21"/>
    </w:rPr>
  </w:style>
  <w:style w:type="character" w:customStyle="1" w:styleId="afff6">
    <w:name w:val="纯文本字符"/>
    <w:basedOn w:val="a2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2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2"/>
    <w:link w:val="afff9"/>
    <w:semiHidden/>
    <w:rPr>
      <w:sz w:val="20"/>
    </w:rPr>
  </w:style>
  <w:style w:type="paragraph" w:styleId="afffb">
    <w:name w:val="Subtitle"/>
    <w:basedOn w:val="a1"/>
    <w:next w:val="a1"/>
    <w:link w:val="afffc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afffc">
    <w:name w:val="副标题字符"/>
    <w:basedOn w:val="a2"/>
    <w:link w:val="afffb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afffd">
    <w:name w:val="table of authorities"/>
    <w:basedOn w:val="a1"/>
    <w:next w:val="a1"/>
    <w:semiHidden/>
    <w:unhideWhenUsed/>
    <w:pPr>
      <w:ind w:left="200" w:hanging="20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itle"/>
    <w:basedOn w:val="a1"/>
    <w:next w:val="a1"/>
    <w:link w:val="affff0"/>
    <w:qFormat/>
    <w:pPr>
      <w:pBdr>
        <w:bottom w:val="single" w:sz="8" w:space="4" w:color="99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character" w:customStyle="1" w:styleId="affff0">
    <w:name w:val="标题字符"/>
    <w:basedOn w:val="a2"/>
    <w:link w:val="affff"/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pPr>
      <w:spacing w:before="120"/>
    </w:pPr>
    <w:rPr>
      <w:b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pPr>
      <w:ind w:left="200"/>
    </w:pPr>
    <w:rPr>
      <w:b/>
      <w:sz w:val="22"/>
    </w:rPr>
  </w:style>
  <w:style w:type="paragraph" w:styleId="3a">
    <w:name w:val="toc 3"/>
    <w:basedOn w:val="a1"/>
    <w:next w:val="a1"/>
    <w:autoRedefine/>
    <w:uiPriority w:val="39"/>
    <w:unhideWhenUsed/>
    <w:pPr>
      <w:ind w:left="400"/>
    </w:pPr>
    <w:rPr>
      <w:sz w:val="22"/>
    </w:rPr>
  </w:style>
  <w:style w:type="paragraph" w:styleId="46">
    <w:name w:val="toc 4"/>
    <w:basedOn w:val="a1"/>
    <w:next w:val="a1"/>
    <w:autoRedefine/>
    <w:semiHidden/>
    <w:unhideWhenUsed/>
    <w:pPr>
      <w:ind w:left="600"/>
    </w:pPr>
    <w:rPr>
      <w:szCs w:val="20"/>
    </w:rPr>
  </w:style>
  <w:style w:type="paragraph" w:styleId="56">
    <w:name w:val="toc 5"/>
    <w:basedOn w:val="a1"/>
    <w:next w:val="a1"/>
    <w:autoRedefine/>
    <w:semiHidden/>
    <w:unhideWhenUsed/>
    <w:pPr>
      <w:ind w:left="800"/>
    </w:pPr>
    <w:rPr>
      <w:szCs w:val="20"/>
    </w:rPr>
  </w:style>
  <w:style w:type="paragraph" w:styleId="62">
    <w:name w:val="toc 6"/>
    <w:basedOn w:val="a1"/>
    <w:next w:val="a1"/>
    <w:autoRedefine/>
    <w:semiHidden/>
    <w:unhideWhenUsed/>
    <w:pPr>
      <w:ind w:left="1000"/>
    </w:pPr>
    <w:rPr>
      <w:szCs w:val="20"/>
    </w:rPr>
  </w:style>
  <w:style w:type="paragraph" w:styleId="72">
    <w:name w:val="toc 7"/>
    <w:basedOn w:val="a1"/>
    <w:next w:val="a1"/>
    <w:autoRedefine/>
    <w:semiHidden/>
    <w:unhideWhenUsed/>
    <w:pPr>
      <w:ind w:left="1200"/>
    </w:pPr>
    <w:rPr>
      <w:szCs w:val="20"/>
    </w:rPr>
  </w:style>
  <w:style w:type="paragraph" w:styleId="82">
    <w:name w:val="toc 8"/>
    <w:basedOn w:val="a1"/>
    <w:next w:val="a1"/>
    <w:autoRedefine/>
    <w:semiHidden/>
    <w:unhideWhenUsed/>
    <w:pPr>
      <w:ind w:left="1400"/>
    </w:pPr>
    <w:rPr>
      <w:szCs w:val="20"/>
    </w:rPr>
  </w:style>
  <w:style w:type="paragraph" w:styleId="92">
    <w:name w:val="toc 9"/>
    <w:basedOn w:val="a1"/>
    <w:next w:val="a1"/>
    <w:autoRedefine/>
    <w:semiHidden/>
    <w:unhideWhenUsed/>
    <w:pPr>
      <w:ind w:left="1600"/>
    </w:pPr>
    <w:rPr>
      <w:szCs w:val="20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styleId="affff2">
    <w:name w:val="page number"/>
    <w:basedOn w:val="a2"/>
    <w:uiPriority w:val="99"/>
    <w:semiHidden/>
    <w:unhideWhenUsed/>
    <w:rsid w:val="0061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0449;&#32440;:&#20809;&#35889;&#20449;&#20214;.dotx" TargetMode="External"/></Relationship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B349C-9363-C047-9572-626AAD98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光谱信件.dotx</Template>
  <TotalTime>414</TotalTime>
  <Pages>15</Pages>
  <Words>4833</Words>
  <Characters>21547</Characters>
  <Application>Microsoft Macintosh Word</Application>
  <DocSecurity>0</DocSecurity>
  <Lines>1036</Lines>
  <Paragraphs>788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XJava</vt:lpstr>
      <vt:lpstr/>
      <vt:lpstr>XJava是什么？</vt:lpstr>
      <vt:lpstr>XJava的优势</vt:lpstr>
      <vt:lpstr>XJava开发说明</vt:lpstr>
      <vt:lpstr>    Import标记</vt:lpstr>
      <vt:lpstr>        Import : name属性</vt:lpstr>
      <vt:lpstr>        Import : class属性</vt:lpstr>
      <vt:lpstr>    Map : key 属性</vt:lpstr>
      <vt:lpstr>    List : add属性</vt:lpstr>
      <vt:lpstr>    Constructor标记</vt:lpstr>
      <vt:lpstr>    XJava : class属性</vt:lpstr>
      <vt:lpstr>    XJava : setter属性</vt:lpstr>
      <vt:lpstr>    XJava : id属性</vt:lpstr>
      <vt:lpstr>    XJava : ref属性</vt:lpstr>
      <vt:lpstr>    XJava : submit属性</vt:lpstr>
      <vt:lpstr>    Call标记</vt:lpstr>
      <vt:lpstr>        Call : name属性</vt:lpstr>
      <vt:lpstr>        Call : returnid属性</vt:lpstr>
      <vt:lpstr>    this关键字</vt:lpstr>
      <vt:lpstr>    classpath关键字</vt:lpstr>
      <vt:lpstr>XJava的样例演示</vt:lpstr>
      <vt:lpstr>    演示应用1：XReport</vt:lpstr>
      <vt:lpstr>    演示应用2：XBF</vt:lpstr>
    </vt:vector>
  </TitlesOfParts>
  <Manager/>
  <Company/>
  <LinksUpToDate>false</LinksUpToDate>
  <CharactersWithSpaces>24965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XJava</dc:title>
  <dc:subject>XJava</dc:subject>
  <dc:creator>ZhengWei(HY)</dc:creator>
  <cp:keywords/>
  <dc:description/>
  <cp:lastModifiedBy>  ZhengWei(HY)</cp:lastModifiedBy>
  <cp:revision>393</cp:revision>
  <dcterms:created xsi:type="dcterms:W3CDTF">2013-04-16T08:45:00Z</dcterms:created>
  <dcterms:modified xsi:type="dcterms:W3CDTF">2013-04-19T01:41:00Z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ZhengWei(HY)</vt:lpwstr>
  </property>
  <property fmtid="{D5CDD505-2E9C-101B-9397-08002B2CF9AE}" pid="3" name="所有者">
    <vt:lpwstr>ZhengWei(HY)</vt:lpwstr>
  </property>
</Properties>
</file>